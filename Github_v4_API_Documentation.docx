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1988280651"/>
        <w:docPartObj>
          <w:docPartGallery w:val="Cover Pages"/>
          <w:docPartUnique/>
        </w:docPartObj>
      </w:sdtPr>
      <w:sdtEndPr>
        <w:rPr>
          <w:b/>
          <w:bCs/>
          <w:caps/>
          <w:color w:val="FFFFFF" w:themeColor="background1"/>
        </w:rPr>
      </w:sdtEndPr>
      <w:sdtContent>
        <w:p w14:paraId="6B89152E" w14:textId="77777777" w:rsidR="001F5ED4" w:rsidRDefault="001F5ED4" w:rsidP="00005846">
          <w:pPr>
            <w:jc w:val="both"/>
          </w:pPr>
          <w:r>
            <w:rPr>
              <w:noProof/>
              <w:lang w:eastAsia="en-US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8F0EBE7" wp14:editId="5D96D26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group w14:anchorId="733CFE5F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b53d68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C82D1B4" wp14:editId="21B3C58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3930" cy="64897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3930" cy="6489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6F5CF13" w14:textId="77777777" w:rsidR="00AA429B" w:rsidRDefault="00AA429B">
                                <w:pPr>
                                  <w:pStyle w:val="NoSpacing"/>
                                  <w:jc w:val="right"/>
                                  <w:rPr>
                                    <w:color w:val="B53D68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B53D68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p w14:paraId="3F15CFDD" w14:textId="77777777" w:rsidR="00AA429B" w:rsidRDefault="00ED4D26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Abstract"/>
                                    <w:tag w:val=""/>
                                    <w:id w:val="1375273687"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EndPr/>
                                  <w:sdtContent>
                                    <w:r w:rsidR="00AA429B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The Brief understanding of </w:t>
                                    </w:r>
                                  </w:sdtContent>
                                </w:sdt>
                                <w:r w:rsidR="00AA429B"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 xml:space="preserve">GitHub’s V4 GraphQL API. </w:t>
                                </w:r>
                              </w:p>
                              <w:p w14:paraId="42D42175" w14:textId="77777777" w:rsidR="00AA429B" w:rsidRDefault="00AA429B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>Difference between GraphQL and REST</w:t>
                                </w:r>
                              </w:p>
                              <w:p w14:paraId="5F146CFA" w14:textId="77777777" w:rsidR="00AA429B" w:rsidRDefault="00AA429B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 xml:space="preserve">Migrating REST applications into GraphQL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5C82D1B4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153" o:spid="_x0000_s1026" type="#_x0000_t202" style="position:absolute;left:0;text-align:left;margin-left:0;margin-top:0;width:575.9pt;height:51.1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" filled="f" stroked="f" strokeweight=".5pt">
                    <v:textbox style="mso-fit-shape-to-text:t" inset="126pt,0,54pt,0">
                      <w:txbxContent>
                        <w:p w14:paraId="26F5CF13" w14:textId="77777777" w:rsidR="00AA429B" w:rsidRDefault="00AA429B">
                          <w:pPr>
                            <w:pStyle w:val="NoSpacing"/>
                            <w:jc w:val="right"/>
                            <w:rPr>
                              <w:color w:val="B53D68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B53D68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p w14:paraId="3F15CFDD" w14:textId="77777777" w:rsidR="00AA429B" w:rsidRDefault="00ED4D26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Abstract"/>
                              <w:tag w:val=""/>
                              <w:id w:val="1375273687"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EndPr/>
                            <w:sdtContent>
                              <w:r w:rsidR="00AA429B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The Brief understanding of </w:t>
                              </w:r>
                            </w:sdtContent>
                          </w:sdt>
                          <w:r w:rsidR="00AA429B"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 xml:space="preserve">GitHub’s V4 GraphQL API. </w:t>
                          </w:r>
                        </w:p>
                        <w:p w14:paraId="42D42175" w14:textId="77777777" w:rsidR="00AA429B" w:rsidRDefault="00AA429B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Difference between GraphQL and REST</w:t>
                          </w:r>
                        </w:p>
                        <w:p w14:paraId="5F146CFA" w14:textId="77777777" w:rsidR="00AA429B" w:rsidRDefault="00AA429B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 xml:space="preserve">Migrating REST applications into GraphQL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8AE7FED" wp14:editId="296E687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7EEA911" w14:textId="77777777" w:rsidR="00AA429B" w:rsidRDefault="00ED4D26">
                                <w:pPr>
                                  <w:jc w:val="right"/>
                                  <w:rPr>
                                    <w:color w:val="B53D68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B53D68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AA429B">
                                      <w:rPr>
                                        <w:caps/>
                                        <w:color w:val="B53D68" w:themeColor="accent1"/>
                                        <w:sz w:val="64"/>
                                        <w:szCs w:val="64"/>
                                      </w:rPr>
                                      <w:t>Graphql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9D8DD39" w14:textId="77777777" w:rsidR="00AA429B" w:rsidRDefault="00AA429B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GitHub v4 API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08AE7FED" id="Text Box 154" o:spid="_x0000_s1027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" filled="f" stroked="f" strokeweight=".5pt">
                    <v:textbox inset="126pt,0,54pt,0">
                      <w:txbxContent>
                        <w:p w14:paraId="47EEA911" w14:textId="77777777" w:rsidR="00AA429B" w:rsidRDefault="00ED4D26">
                          <w:pPr>
                            <w:jc w:val="right"/>
                            <w:rPr>
                              <w:color w:val="B53D68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B53D68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AA429B">
                                <w:rPr>
                                  <w:caps/>
                                  <w:color w:val="B53D68" w:themeColor="accent1"/>
                                  <w:sz w:val="64"/>
                                  <w:szCs w:val="64"/>
                                </w:rPr>
                                <w:t>Graphql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29D8DD39" w14:textId="77777777" w:rsidR="00AA429B" w:rsidRDefault="00AA429B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GitHub v4 API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4FE88D7" w14:textId="77777777" w:rsidR="001F5ED4" w:rsidRDefault="004953AA" w:rsidP="00005846">
          <w:pPr>
            <w:jc w:val="both"/>
            <w:rPr>
              <w:rFonts w:asciiTheme="majorHAnsi" w:eastAsiaTheme="majorEastAsia" w:hAnsiTheme="majorHAnsi" w:cstheme="majorBidi"/>
              <w:b/>
              <w:bCs/>
              <w:caps/>
              <w:color w:val="FFFFFF" w:themeColor="background1"/>
            </w:rPr>
          </w:pP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E12E9A5" wp14:editId="369A6789">
                    <wp:simplePos x="0" y="0"/>
                    <wp:positionH relativeFrom="page">
                      <wp:posOffset>277622</wp:posOffset>
                    </wp:positionH>
                    <wp:positionV relativeFrom="page">
                      <wp:posOffset>8230235</wp:posOffset>
                    </wp:positionV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6825FEC" w14:textId="77777777" w:rsidR="00AA429B" w:rsidRDefault="004953AA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Hyperion</w:t>
                                    </w:r>
                                  </w:p>
                                </w:sdtContent>
                              </w:sdt>
                              <w:p w14:paraId="52A699D4" w14:textId="77777777" w:rsidR="00AA429B" w:rsidRDefault="00ED4D26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4953AA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CenturyLink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 w14:anchorId="7E12E9A5" id="Text Box 152" o:spid="_x0000_s1028" type="#_x0000_t202" style="position:absolute;left:0;text-align:left;margin-left:21.85pt;margin-top:648.05pt;width:8in;height:1in;z-index:251660288;visibility:visible;mso-wrap-style:square;mso-width-percent:941;mso-height-percent:92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92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06825FEC" w14:textId="77777777" w:rsidR="00AA429B" w:rsidRDefault="004953AA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Hyperion</w:t>
                              </w:r>
                            </w:p>
                          </w:sdtContent>
                        </w:sdt>
                        <w:p w14:paraId="52A699D4" w14:textId="77777777" w:rsidR="00AA429B" w:rsidRDefault="00ED4D26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4953AA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CenturyLink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1F5ED4">
            <w:rPr>
              <w:b/>
              <w:bCs/>
              <w:caps/>
              <w:color w:val="FFFFFF" w:themeColor="background1"/>
            </w:rPr>
            <w:br w:type="page"/>
          </w:r>
        </w:p>
      </w:sdtContent>
    </w:sdt>
    <w:p w14:paraId="33D44EC9" w14:textId="77777777" w:rsidR="002D6D73" w:rsidRDefault="000B538C" w:rsidP="00005846">
      <w:pPr>
        <w:pStyle w:val="Heading1"/>
        <w:jc w:val="both"/>
      </w:pPr>
      <w:r>
        <w:lastRenderedPageBreak/>
        <w:t xml:space="preserve">Get started </w:t>
      </w:r>
      <w:r w:rsidR="00E559E3">
        <w:t>with graphql</w:t>
      </w:r>
    </w:p>
    <w:p w14:paraId="72DF5513" w14:textId="77777777" w:rsidR="002D6D73" w:rsidRDefault="007A1897" w:rsidP="00005846">
      <w:pPr>
        <w:ind w:firstLine="720"/>
        <w:jc w:val="both"/>
      </w:pPr>
      <w:r w:rsidRPr="00B5412D">
        <w:rPr>
          <w:color w:val="B53D68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GraphQL</w:t>
      </w:r>
      <w:r>
        <w:t xml:space="preserve"> is a Declarative data fetching specification language developed by Facebook in 2012. It helped Facebook to get away with the data fetching challenges that had occurred in their native mobile application projects.</w:t>
      </w:r>
    </w:p>
    <w:p w14:paraId="7CCFB4DB" w14:textId="77777777" w:rsidR="007A1897" w:rsidRDefault="007A1897" w:rsidP="00005846">
      <w:pPr>
        <w:ind w:firstLine="720"/>
        <w:jc w:val="both"/>
      </w:pPr>
      <w:r>
        <w:t xml:space="preserve">After using in their production for all their mobile apps for years, Facebook open sourced </w:t>
      </w:r>
      <w:r w:rsidRPr="00B5412D">
        <w:rPr>
          <w:color w:val="B53D68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GraphQL</w:t>
      </w:r>
      <w:r>
        <w:t xml:space="preserve"> in 2015.</w:t>
      </w:r>
      <w:r w:rsidR="007607CB">
        <w:t xml:space="preserve"> </w:t>
      </w:r>
      <w:r w:rsidRPr="000B723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GitHub</w:t>
      </w:r>
      <w:r>
        <w:t xml:space="preserve"> </w:t>
      </w:r>
      <w:r w:rsidR="007607CB">
        <w:t xml:space="preserve">has early </w:t>
      </w:r>
      <w:r>
        <w:t>acces</w:t>
      </w:r>
      <w:r w:rsidR="007607CB">
        <w:t>s</w:t>
      </w:r>
      <w:r>
        <w:t xml:space="preserve"> </w:t>
      </w:r>
      <w:r w:rsidR="007607CB">
        <w:t xml:space="preserve">to </w:t>
      </w:r>
      <w:r w:rsidR="00E11607" w:rsidRPr="00B5412D">
        <w:rPr>
          <w:color w:val="B53D68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GraphQL</w:t>
      </w:r>
      <w:r w:rsidR="00E11607">
        <w:t>,</w:t>
      </w:r>
      <w:r>
        <w:t xml:space="preserve"> and </w:t>
      </w:r>
      <w:r w:rsidR="007607CB">
        <w:t xml:space="preserve">it </w:t>
      </w:r>
      <w:r>
        <w:t>developed its v4 API</w:t>
      </w:r>
      <w:r w:rsidR="007607CB">
        <w:t xml:space="preserve"> using it</w:t>
      </w:r>
      <w:r>
        <w:t xml:space="preserve">. It represents an architectural and conceptual shift from the </w:t>
      </w:r>
      <w:r w:rsidRPr="000B723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GitHub REST API v3</w:t>
      </w:r>
      <w:r>
        <w:t>.</w:t>
      </w:r>
    </w:p>
    <w:p w14:paraId="475A389C" w14:textId="77777777" w:rsidR="007607CB" w:rsidRDefault="007607CB" w:rsidP="00005846">
      <w:pPr>
        <w:jc w:val="both"/>
      </w:pPr>
    </w:p>
    <w:p w14:paraId="6B3A86AB" w14:textId="77777777" w:rsidR="007607CB" w:rsidRDefault="007607CB" w:rsidP="00005846">
      <w:pPr>
        <w:jc w:val="both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D05BFE" wp14:editId="136602C8">
                <wp:simplePos x="0" y="0"/>
                <wp:positionH relativeFrom="margin">
                  <wp:align>center</wp:align>
                </wp:positionH>
                <wp:positionV relativeFrom="paragraph">
                  <wp:posOffset>54610</wp:posOffset>
                </wp:positionV>
                <wp:extent cx="5434012" cy="919163"/>
                <wp:effectExtent l="0" t="0" r="14605" b="14605"/>
                <wp:wrapNone/>
                <wp:docPr id="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012" cy="91916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C06A71" w14:textId="77777777" w:rsidR="00AA429B" w:rsidRPr="00E748FA" w:rsidRDefault="00AA429B" w:rsidP="00E748FA">
                            <w:pPr>
                              <w:pStyle w:val="Quote"/>
                            </w:pPr>
                            <w:r w:rsidRPr="00E748FA">
                              <w:t xml:space="preserve">Refer the below link for GitHub’s </w:t>
                            </w:r>
                            <w:r w:rsidRPr="00CF5602">
                              <w:rPr>
                                <w:color w:val="B53D68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GraphQL</w:t>
                            </w:r>
                            <w:r w:rsidRPr="00E748FA">
                              <w:t xml:space="preserve"> Documentation</w:t>
                            </w:r>
                          </w:p>
                          <w:p w14:paraId="2BC073F4" w14:textId="77777777" w:rsidR="00AA429B" w:rsidRPr="00E748FA" w:rsidRDefault="00ED4D26" w:rsidP="00E748FA">
                            <w:pPr>
                              <w:pStyle w:val="Quote"/>
                            </w:pPr>
                            <w:hyperlink r:id="rId10" w:history="1">
                              <w:r w:rsidR="00AA429B" w:rsidRPr="00E748FA">
                                <w:rPr>
                                  <w:rStyle w:val="Hyperlink"/>
                                  <w:color w:val="404040" w:themeColor="text1" w:themeTint="BF"/>
                                  <w:u w:val="none"/>
                                </w:rPr>
                                <w:t>developer.github.com/v4/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D05BFE" id="Rectangle: Rounded Corners 2" o:spid="_x0000_s1029" style="position:absolute;left:0;text-align:left;margin-left:0;margin-top:4.3pt;width:427.85pt;height:72.4pt;z-index:25166336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" fillcolor="white [3201]" strokecolor="#872d4e [3209]" strokeweight="1pt">
                <v:stroke joinstyle="miter"/>
                <v:textbox>
                  <w:txbxContent>
                    <w:p w14:paraId="77C06A71" w14:textId="77777777" w:rsidR="00AA429B" w:rsidRPr="00E748FA" w:rsidRDefault="00AA429B" w:rsidP="00E748FA">
                      <w:pPr>
                        <w:pStyle w:val="Quote"/>
                      </w:pPr>
                      <w:r w:rsidRPr="00E748FA">
                        <w:t xml:space="preserve">Refer the below link for GitHub’s </w:t>
                      </w:r>
                      <w:r w:rsidRPr="00CF5602">
                        <w:rPr>
                          <w:color w:val="B53D68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GraphQL</w:t>
                      </w:r>
                      <w:r w:rsidRPr="00E748FA">
                        <w:t xml:space="preserve"> Documentation</w:t>
                      </w:r>
                    </w:p>
                    <w:p w14:paraId="2BC073F4" w14:textId="77777777" w:rsidR="00AA429B" w:rsidRPr="00E748FA" w:rsidRDefault="00ED4D26" w:rsidP="00E748FA">
                      <w:pPr>
                        <w:pStyle w:val="Quote"/>
                      </w:pPr>
                      <w:hyperlink r:id="rId11" w:history="1">
                        <w:r w:rsidR="00AA429B" w:rsidRPr="00E748FA">
                          <w:rPr>
                            <w:rStyle w:val="Hyperlink"/>
                            <w:color w:val="404040" w:themeColor="text1" w:themeTint="BF"/>
                            <w:u w:val="none"/>
                          </w:rPr>
                          <w:t>developer.github.com/v4/</w:t>
                        </w:r>
                      </w:hyperlink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3F4D51B2" w14:textId="77777777" w:rsidR="007A1897" w:rsidRDefault="007A1897" w:rsidP="00005846">
      <w:pPr>
        <w:jc w:val="both"/>
      </w:pPr>
    </w:p>
    <w:p w14:paraId="1443F202" w14:textId="77777777" w:rsidR="007607CB" w:rsidRDefault="007607CB" w:rsidP="00005846">
      <w:pPr>
        <w:jc w:val="both"/>
      </w:pPr>
    </w:p>
    <w:p w14:paraId="0DA7F020" w14:textId="77777777" w:rsidR="007607CB" w:rsidRDefault="007607CB" w:rsidP="00005846">
      <w:pPr>
        <w:jc w:val="both"/>
      </w:pPr>
    </w:p>
    <w:p w14:paraId="7EB3B458" w14:textId="77777777" w:rsidR="00AA1B87" w:rsidRDefault="009A45B3" w:rsidP="00005846">
      <w:pPr>
        <w:pStyle w:val="Heading2"/>
        <w:jc w:val="both"/>
      </w:pPr>
      <w:r>
        <w:t xml:space="preserve">key </w:t>
      </w:r>
      <w:r w:rsidR="00AA1B87">
        <w:t xml:space="preserve">Features of GraphQL </w:t>
      </w:r>
    </w:p>
    <w:p w14:paraId="4F1A8110" w14:textId="77777777" w:rsidR="00AA1B87" w:rsidRDefault="00AA1B87" w:rsidP="00005846">
      <w:pPr>
        <w:pStyle w:val="ListParagraph"/>
        <w:numPr>
          <w:ilvl w:val="0"/>
          <w:numId w:val="16"/>
        </w:numPr>
        <w:jc w:val="both"/>
      </w:pPr>
      <w:r>
        <w:t>Open Source since 2015</w:t>
      </w:r>
    </w:p>
    <w:p w14:paraId="46D62EA2" w14:textId="77777777" w:rsidR="00AA1B87" w:rsidRDefault="00AA1B87" w:rsidP="00005846">
      <w:pPr>
        <w:pStyle w:val="ListParagraph"/>
        <w:numPr>
          <w:ilvl w:val="0"/>
          <w:numId w:val="16"/>
        </w:numPr>
        <w:jc w:val="both"/>
      </w:pPr>
      <w:r>
        <w:t xml:space="preserve">Language agnostic </w:t>
      </w:r>
    </w:p>
    <w:p w14:paraId="21C7E54E" w14:textId="77777777" w:rsidR="00770A5A" w:rsidRDefault="00AA1B87" w:rsidP="00005846">
      <w:pPr>
        <w:pStyle w:val="ListParagraph"/>
        <w:numPr>
          <w:ilvl w:val="0"/>
          <w:numId w:val="16"/>
        </w:numPr>
        <w:jc w:val="both"/>
      </w:pPr>
      <w:r>
        <w:t>Can use many languages to build a graph server</w:t>
      </w:r>
    </w:p>
    <w:p w14:paraId="0CB49CC2" w14:textId="77777777" w:rsidR="00AD125F" w:rsidRDefault="00AD125F" w:rsidP="00005846">
      <w:pPr>
        <w:pStyle w:val="Heading1"/>
        <w:jc w:val="both"/>
      </w:pPr>
      <w:r>
        <w:t>REST VS GRAPHQL</w:t>
      </w:r>
    </w:p>
    <w:p w14:paraId="07EE7388" w14:textId="77777777" w:rsidR="00770A5A" w:rsidRDefault="00770A5A" w:rsidP="00005846">
      <w:pPr>
        <w:jc w:val="both"/>
        <w:rPr>
          <w:noProof/>
        </w:rPr>
      </w:pPr>
      <w:r>
        <w:rPr>
          <w:noProof/>
        </w:rPr>
        <w:t xml:space="preserve">There are many different flavours in REST but typicaly we will request and update resources on different URIs. </w:t>
      </w:r>
    </w:p>
    <w:p w14:paraId="61D2CC98" w14:textId="77777777" w:rsidR="00481BAB" w:rsidRDefault="00481BAB" w:rsidP="00005846">
      <w:pPr>
        <w:jc w:val="both"/>
        <w:rPr>
          <w:noProof/>
        </w:rPr>
      </w:pPr>
      <w:r>
        <w:rPr>
          <w:noProof/>
        </w:rPr>
        <w:t xml:space="preserve">EG: </w:t>
      </w:r>
    </w:p>
    <w:p w14:paraId="6EFFD927" w14:textId="77777777" w:rsidR="00770A5A" w:rsidRDefault="00770A5A" w:rsidP="00005846">
      <w:pPr>
        <w:jc w:val="both"/>
        <w:rPr>
          <w:noProof/>
        </w:rPr>
      </w:pPr>
      <w:r>
        <w:rPr>
          <w:noProof/>
        </w:rPr>
        <w:t>Lets say, we have some data of an university</w:t>
      </w:r>
      <w:r w:rsidR="00B24DFE">
        <w:rPr>
          <w:noProof/>
        </w:rPr>
        <w:t>[TAMUK]</w:t>
      </w:r>
      <w:r>
        <w:rPr>
          <w:noProof/>
        </w:rPr>
        <w:t xml:space="preserve">. </w:t>
      </w:r>
    </w:p>
    <w:p w14:paraId="683AA99F" w14:textId="77777777" w:rsidR="00B24DFE" w:rsidRDefault="00770A5A" w:rsidP="00005846">
      <w:pPr>
        <w:jc w:val="both"/>
        <w:rPr>
          <w:noProof/>
        </w:rPr>
      </w:pPr>
      <w:r>
        <w:rPr>
          <w:noProof/>
        </w:rPr>
        <w:t xml:space="preserve">To fetch all the information of the university we need to call the uri : </w:t>
      </w:r>
    </w:p>
    <w:p w14:paraId="2D8A2DBA" w14:textId="77777777" w:rsidR="00770A5A" w:rsidRPr="00B24DFE" w:rsidRDefault="00770A5A" w:rsidP="00005846">
      <w:pPr>
        <w:pStyle w:val="Quote"/>
        <w:jc w:val="both"/>
        <w:rPr>
          <w:rStyle w:val="QuoteChar"/>
          <w:i/>
          <w:iCs/>
        </w:rPr>
      </w:pPr>
      <w:r w:rsidRPr="00B24DFE">
        <w:rPr>
          <w:rStyle w:val="QuoteChar"/>
          <w:i/>
          <w:iCs/>
        </w:rPr>
        <w:t>/api/</w:t>
      </w:r>
      <w:r w:rsidR="00B24DFE" w:rsidRPr="00B24DFE">
        <w:rPr>
          <w:rStyle w:val="QuoteChar"/>
          <w:i/>
          <w:iCs/>
        </w:rPr>
        <w:t>tamuk</w:t>
      </w:r>
    </w:p>
    <w:p w14:paraId="290900CE" w14:textId="77777777" w:rsidR="00B24DFE" w:rsidRDefault="00B24DFE" w:rsidP="00005846">
      <w:pPr>
        <w:jc w:val="both"/>
        <w:rPr>
          <w:noProof/>
        </w:rPr>
      </w:pPr>
      <w:r>
        <w:rPr>
          <w:noProof/>
        </w:rPr>
        <w:t xml:space="preserve">If we want to see the branch information of tamuk </w:t>
      </w:r>
    </w:p>
    <w:p w14:paraId="59709635" w14:textId="77777777" w:rsidR="00B24DFE" w:rsidRDefault="00B24DFE" w:rsidP="00005846">
      <w:pPr>
        <w:pStyle w:val="Quote"/>
        <w:jc w:val="both"/>
        <w:rPr>
          <w:noProof/>
        </w:rPr>
      </w:pPr>
      <w:r>
        <w:rPr>
          <w:noProof/>
        </w:rPr>
        <w:t>/api/tamuk/cse</w:t>
      </w:r>
    </w:p>
    <w:p w14:paraId="4F3F5202" w14:textId="77777777" w:rsidR="00A650CF" w:rsidRDefault="00770A5A" w:rsidP="00005846">
      <w:pPr>
        <w:jc w:val="both"/>
        <w:rPr>
          <w:noProof/>
        </w:rPr>
      </w:pPr>
      <w:r>
        <w:rPr>
          <w:noProof/>
        </w:rPr>
        <w:t xml:space="preserve">If we want data of </w:t>
      </w:r>
      <w:r w:rsidR="00B24DFE">
        <w:rPr>
          <w:noProof/>
        </w:rPr>
        <w:t xml:space="preserve">students in </w:t>
      </w:r>
      <w:r>
        <w:rPr>
          <w:noProof/>
        </w:rPr>
        <w:t xml:space="preserve">computer sciecne and </w:t>
      </w:r>
      <w:r w:rsidR="00B24DFE">
        <w:rPr>
          <w:noProof/>
        </w:rPr>
        <w:t xml:space="preserve">Electrical engineering </w:t>
      </w:r>
      <w:r>
        <w:rPr>
          <w:noProof/>
        </w:rPr>
        <w:t xml:space="preserve">courses available in the </w:t>
      </w:r>
      <w:r w:rsidR="00B24DFE">
        <w:rPr>
          <w:noProof/>
        </w:rPr>
        <w:t xml:space="preserve">tamuk. </w:t>
      </w:r>
    </w:p>
    <w:p w14:paraId="4B3A0000" w14:textId="77777777" w:rsidR="00B24DFE" w:rsidRDefault="00770A5A" w:rsidP="00005846">
      <w:pPr>
        <w:jc w:val="both"/>
        <w:rPr>
          <w:noProof/>
        </w:rPr>
      </w:pPr>
      <w:r>
        <w:rPr>
          <w:noProof/>
        </w:rPr>
        <w:t xml:space="preserve">The </w:t>
      </w:r>
      <w:r w:rsidR="00B24DFE">
        <w:rPr>
          <w:noProof/>
        </w:rPr>
        <w:t>urls might be</w:t>
      </w:r>
    </w:p>
    <w:p w14:paraId="0B1EE1B6" w14:textId="77777777" w:rsidR="00770A5A" w:rsidRDefault="00B24DFE" w:rsidP="00005846">
      <w:pPr>
        <w:pStyle w:val="Quote"/>
        <w:jc w:val="both"/>
        <w:rPr>
          <w:noProof/>
        </w:rPr>
      </w:pPr>
      <w:r>
        <w:rPr>
          <w:noProof/>
        </w:rPr>
        <w:t xml:space="preserve"> /api/tamuk/cse/students</w:t>
      </w:r>
    </w:p>
    <w:p w14:paraId="3AC5B133" w14:textId="77777777" w:rsidR="00B24DFE" w:rsidRDefault="00B24DFE" w:rsidP="00005846">
      <w:pPr>
        <w:pStyle w:val="Quote"/>
        <w:jc w:val="both"/>
        <w:rPr>
          <w:noProof/>
        </w:rPr>
      </w:pPr>
      <w:r>
        <w:rPr>
          <w:noProof/>
        </w:rPr>
        <w:t xml:space="preserve"> /api/tamuk/eee/students</w:t>
      </w:r>
    </w:p>
    <w:p w14:paraId="4D2BC034" w14:textId="77777777" w:rsidR="00B24DFE" w:rsidRDefault="00B24DFE" w:rsidP="00005846">
      <w:pPr>
        <w:jc w:val="both"/>
        <w:rPr>
          <w:noProof/>
        </w:rPr>
      </w:pPr>
      <w:r>
        <w:rPr>
          <w:noProof/>
        </w:rPr>
        <w:t xml:space="preserve">If we want to get the information of the international students, then we need to create a custom end point to fetch this data. </w:t>
      </w:r>
    </w:p>
    <w:p w14:paraId="22795A18" w14:textId="77777777" w:rsidR="00B24DFE" w:rsidRDefault="00B24DFE" w:rsidP="00005846">
      <w:pPr>
        <w:pStyle w:val="Quote"/>
        <w:jc w:val="both"/>
        <w:rPr>
          <w:noProof/>
        </w:rPr>
      </w:pPr>
      <w:r>
        <w:rPr>
          <w:noProof/>
        </w:rPr>
        <w:lastRenderedPageBreak/>
        <w:t>/api/tamuk/students/international_students</w:t>
      </w:r>
    </w:p>
    <w:p w14:paraId="2481FDF9" w14:textId="77777777" w:rsidR="00481BAB" w:rsidRDefault="00B24DFE" w:rsidP="00005846">
      <w:pPr>
        <w:jc w:val="both"/>
        <w:rPr>
          <w:noProof/>
        </w:rPr>
      </w:pPr>
      <w:r>
        <w:rPr>
          <w:noProof/>
        </w:rPr>
        <w:t>Like this, we need to call</w:t>
      </w:r>
      <w:r w:rsidR="00481BAB">
        <w:rPr>
          <w:noProof/>
        </w:rPr>
        <w:t xml:space="preserve"> several </w:t>
      </w:r>
      <w:r>
        <w:rPr>
          <w:noProof/>
        </w:rPr>
        <w:t xml:space="preserve">requests to fetch the required data. </w:t>
      </w:r>
      <w:r w:rsidR="00481BAB">
        <w:rPr>
          <w:noProof/>
        </w:rPr>
        <w:t xml:space="preserve">Due to this the respose time can be slower than our expectation. </w:t>
      </w:r>
    </w:p>
    <w:p w14:paraId="29F8F63A" w14:textId="77777777" w:rsidR="00481BAB" w:rsidRDefault="00481BAB" w:rsidP="00005846">
      <w:pPr>
        <w:jc w:val="both"/>
        <w:rPr>
          <w:noProof/>
        </w:rPr>
      </w:pPr>
    </w:p>
    <w:p w14:paraId="4F0ACE76" w14:textId="77777777" w:rsidR="00CF0B7B" w:rsidRDefault="00CF0B7B" w:rsidP="00005846">
      <w:pPr>
        <w:jc w:val="both"/>
        <w:rPr>
          <w:noProof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B856E86" wp14:editId="58EDE98A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699760" cy="2865120"/>
                <wp:effectExtent l="0" t="0" r="15240" b="11430"/>
                <wp:wrapNone/>
                <wp:docPr id="1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9760" cy="28651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F339D9" w14:textId="77777777" w:rsidR="00AA429B" w:rsidRDefault="00AA429B" w:rsidP="00CF0B7B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US"/>
                              </w:rPr>
                              <w:drawing>
                                <wp:inline distT="0" distB="0" distL="0" distR="0" wp14:anchorId="03921AA7" wp14:editId="171517F4">
                                  <wp:extent cx="3719830" cy="2131060"/>
                                  <wp:effectExtent l="0" t="0" r="0" b="254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REST_VS_GraphQL.png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19830" cy="21310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856E86" id="Rectangle: Rounded Corners 10" o:spid="_x0000_s1030" style="position:absolute;left:0;text-align:left;margin-left:0;margin-top:0;width:448.8pt;height:225.6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" fillcolor="white [3201]" strokecolor="#872d4e [3209]" strokeweight="1pt">
                <v:stroke joinstyle="miter"/>
                <v:textbox>
                  <w:txbxContent>
                    <w:p w14:paraId="09F339D9" w14:textId="77777777" w:rsidR="00AA429B" w:rsidRDefault="00AA429B" w:rsidP="00CF0B7B">
                      <w:pPr>
                        <w:jc w:val="center"/>
                      </w:pPr>
                      <w:r>
                        <w:rPr>
                          <w:noProof/>
                          <w:lang w:eastAsia="en-US"/>
                        </w:rPr>
                        <w:drawing>
                          <wp:inline distT="0" distB="0" distL="0" distR="0" wp14:anchorId="03921AA7" wp14:editId="171517F4">
                            <wp:extent cx="3719830" cy="2131060"/>
                            <wp:effectExtent l="0" t="0" r="0" b="254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" name="REST_VS_GraphQL.png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19830" cy="21310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6C9F51F7" w14:textId="77777777" w:rsidR="00CF0B7B" w:rsidRDefault="00CF0B7B" w:rsidP="00005846">
      <w:pPr>
        <w:jc w:val="both"/>
        <w:rPr>
          <w:noProof/>
        </w:rPr>
      </w:pPr>
    </w:p>
    <w:p w14:paraId="37186D69" w14:textId="77777777" w:rsidR="00CF0B7B" w:rsidRDefault="00CF0B7B" w:rsidP="00005846">
      <w:pPr>
        <w:jc w:val="both"/>
        <w:rPr>
          <w:noProof/>
        </w:rPr>
      </w:pPr>
    </w:p>
    <w:p w14:paraId="3F2A3893" w14:textId="77777777" w:rsidR="00CF0B7B" w:rsidRDefault="00CF0B7B" w:rsidP="00005846">
      <w:pPr>
        <w:jc w:val="both"/>
        <w:rPr>
          <w:noProof/>
        </w:rPr>
      </w:pPr>
    </w:p>
    <w:p w14:paraId="51C93AAA" w14:textId="77777777" w:rsidR="00CF0B7B" w:rsidRDefault="00CF0B7B" w:rsidP="00005846">
      <w:pPr>
        <w:jc w:val="both"/>
        <w:rPr>
          <w:noProof/>
        </w:rPr>
      </w:pPr>
    </w:p>
    <w:p w14:paraId="2FDC6EBD" w14:textId="77777777" w:rsidR="00CF0B7B" w:rsidRDefault="00CF0B7B" w:rsidP="00005846">
      <w:pPr>
        <w:jc w:val="both"/>
        <w:rPr>
          <w:noProof/>
        </w:rPr>
      </w:pPr>
    </w:p>
    <w:p w14:paraId="3691207A" w14:textId="77777777" w:rsidR="00CF0B7B" w:rsidRDefault="00CF0B7B" w:rsidP="00005846">
      <w:pPr>
        <w:jc w:val="both"/>
        <w:rPr>
          <w:noProof/>
        </w:rPr>
      </w:pPr>
    </w:p>
    <w:p w14:paraId="7897BDA9" w14:textId="77777777" w:rsidR="00CF0B7B" w:rsidRDefault="00CF0B7B" w:rsidP="00005846">
      <w:pPr>
        <w:jc w:val="both"/>
        <w:rPr>
          <w:noProof/>
        </w:rPr>
      </w:pPr>
    </w:p>
    <w:p w14:paraId="7053F853" w14:textId="77777777" w:rsidR="00CF0B7B" w:rsidRDefault="00CF0B7B" w:rsidP="00005846">
      <w:pPr>
        <w:jc w:val="both"/>
        <w:rPr>
          <w:noProof/>
        </w:rPr>
      </w:pPr>
    </w:p>
    <w:p w14:paraId="606A72C6" w14:textId="77777777" w:rsidR="00CF0B7B" w:rsidRDefault="00CF0B7B" w:rsidP="00005846">
      <w:pPr>
        <w:jc w:val="both"/>
        <w:rPr>
          <w:noProof/>
        </w:rPr>
      </w:pPr>
    </w:p>
    <w:p w14:paraId="6EC2020C" w14:textId="77777777" w:rsidR="00CF0B7B" w:rsidRDefault="00CF0B7B" w:rsidP="00005846">
      <w:pPr>
        <w:jc w:val="both"/>
        <w:rPr>
          <w:noProof/>
        </w:rPr>
      </w:pPr>
    </w:p>
    <w:p w14:paraId="23D58AAF" w14:textId="77777777" w:rsidR="00CF0B7B" w:rsidRDefault="00CF0B7B" w:rsidP="00005846">
      <w:pPr>
        <w:jc w:val="both"/>
        <w:rPr>
          <w:noProof/>
        </w:rPr>
      </w:pPr>
    </w:p>
    <w:p w14:paraId="52362D05" w14:textId="77777777" w:rsidR="00CF0B7B" w:rsidRDefault="00CF0B7B" w:rsidP="00005846">
      <w:pPr>
        <w:jc w:val="both"/>
        <w:rPr>
          <w:noProof/>
        </w:rPr>
      </w:pPr>
    </w:p>
    <w:p w14:paraId="036A03AB" w14:textId="77777777" w:rsidR="00481BAB" w:rsidRDefault="00481BAB" w:rsidP="00005846">
      <w:pPr>
        <w:jc w:val="both"/>
        <w:rPr>
          <w:noProof/>
        </w:rPr>
      </w:pPr>
      <w:r>
        <w:rPr>
          <w:noProof/>
        </w:rPr>
        <w:t xml:space="preserve">And alternative to this we have </w:t>
      </w:r>
      <w:r w:rsidRPr="00CF0B7B">
        <w:rPr>
          <w:noProof/>
          <w:color w:val="B53D68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GraphQL</w:t>
      </w:r>
      <w:r>
        <w:rPr>
          <w:noProof/>
        </w:rPr>
        <w:t xml:space="preserve"> on the other side, </w:t>
      </w:r>
    </w:p>
    <w:p w14:paraId="151B6B59" w14:textId="77777777" w:rsidR="00481BAB" w:rsidRDefault="00481BAB" w:rsidP="00005846">
      <w:pPr>
        <w:ind w:firstLine="720"/>
        <w:jc w:val="both"/>
        <w:rPr>
          <w:noProof/>
        </w:rPr>
      </w:pPr>
      <w:r>
        <w:rPr>
          <w:noProof/>
        </w:rPr>
        <w:t xml:space="preserve">With </w:t>
      </w:r>
      <w:r w:rsidRPr="00B5412D">
        <w:rPr>
          <w:noProof/>
          <w:color w:val="B53D68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GraphQL</w:t>
      </w:r>
      <w:r>
        <w:rPr>
          <w:noProof/>
        </w:rPr>
        <w:t xml:space="preserve"> we define a Query. A query looks like a JSON object without values. Then we send this query as a string to the </w:t>
      </w:r>
      <w:r w:rsidRPr="00B5412D">
        <w:rPr>
          <w:noProof/>
          <w:color w:val="B53D68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GraphQL</w:t>
      </w:r>
      <w:r>
        <w:rPr>
          <w:noProof/>
        </w:rPr>
        <w:t xml:space="preserve"> server and we will get the response similar to the query. With the query we specify what excatly we need and we get nothing more or less than that.   </w:t>
      </w:r>
    </w:p>
    <w:p w14:paraId="57F1FFF6" w14:textId="77777777" w:rsidR="008D2E78" w:rsidRDefault="00481BAB" w:rsidP="00005846">
      <w:pPr>
        <w:jc w:val="both"/>
        <w:rPr>
          <w:noProof/>
        </w:rPr>
      </w:pPr>
      <w:r>
        <w:rPr>
          <w:noProof/>
        </w:rPr>
        <w:t xml:space="preserve"> </w:t>
      </w:r>
      <w:r w:rsidR="00CF0B7B">
        <w:rPr>
          <w:noProof/>
        </w:rPr>
        <w:tab/>
        <w:t xml:space="preserve">As we want change the data that we want to fetch, we can update the query and fill in the fields. The query is nested and isssued at once. </w:t>
      </w:r>
    </w:p>
    <w:p w14:paraId="79F556E8" w14:textId="77777777" w:rsidR="008D2E78" w:rsidRDefault="00CF0B7B" w:rsidP="00005846">
      <w:pPr>
        <w:jc w:val="both"/>
        <w:rPr>
          <w:noProof/>
        </w:rPr>
      </w:pPr>
      <w:r>
        <w:rPr>
          <w:noProof/>
        </w:rPr>
        <w:t>EG: If we want the data of an univerity [TAMUK]</w:t>
      </w:r>
    </w:p>
    <w:p w14:paraId="5413FA9D" w14:textId="77777777" w:rsidR="008D2E78" w:rsidRDefault="008D2E78" w:rsidP="00005846">
      <w:pPr>
        <w:jc w:val="both"/>
        <w:rPr>
          <w:noProof/>
        </w:rPr>
      </w:pPr>
      <w:r>
        <w:rPr>
          <w:noProof/>
        </w:rPr>
        <w:t xml:space="preserve">Query:                                                                                    Response: </w:t>
      </w:r>
    </w:p>
    <w:p w14:paraId="1D824E73" w14:textId="77777777" w:rsidR="00F66715" w:rsidRDefault="00EA2630" w:rsidP="00005846">
      <w:pPr>
        <w:jc w:val="both"/>
        <w:rPr>
          <w:noProof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A252B53" wp14:editId="3EFBE0F9">
                <wp:simplePos x="0" y="0"/>
                <wp:positionH relativeFrom="margin">
                  <wp:align>right</wp:align>
                </wp:positionH>
                <wp:positionV relativeFrom="paragraph">
                  <wp:posOffset>81915</wp:posOffset>
                </wp:positionV>
                <wp:extent cx="3088640" cy="2222500"/>
                <wp:effectExtent l="0" t="0" r="16510" b="25400"/>
                <wp:wrapNone/>
                <wp:docPr id="14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8640" cy="2222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8C8541" w14:textId="77777777" w:rsidR="00AA429B" w:rsidRPr="00EA2630" w:rsidRDefault="00AA429B" w:rsidP="00EA2630">
                            <w:pPr>
                              <w:spacing w:line="240" w:lineRule="auto"/>
                              <w:rPr>
                                <w:noProof/>
                                <w:sz w:val="18"/>
                              </w:rPr>
                            </w:pPr>
                            <w:r w:rsidRPr="00EA2630">
                              <w:rPr>
                                <w:noProof/>
                                <w:sz w:val="18"/>
                              </w:rPr>
                              <w:t>{</w:t>
                            </w:r>
                          </w:p>
                          <w:p w14:paraId="61E0CA2E" w14:textId="77777777" w:rsidR="00AA429B" w:rsidRPr="00EA2630" w:rsidRDefault="00AA429B" w:rsidP="00EA2630">
                            <w:pPr>
                              <w:spacing w:line="240" w:lineRule="auto"/>
                              <w:ind w:firstLine="720"/>
                              <w:rPr>
                                <w:noProof/>
                                <w:sz w:val="18"/>
                              </w:rPr>
                            </w:pPr>
                            <w:r w:rsidRPr="00EA2630">
                              <w:rPr>
                                <w:noProof/>
                                <w:sz w:val="18"/>
                              </w:rPr>
                              <w:t>“data” : {</w:t>
                            </w:r>
                          </w:p>
                          <w:p w14:paraId="07B93010" w14:textId="77777777" w:rsidR="00AA429B" w:rsidRPr="00EA2630" w:rsidRDefault="00AA429B" w:rsidP="00EA2630">
                            <w:pPr>
                              <w:spacing w:line="240" w:lineRule="auto"/>
                              <w:ind w:firstLine="720"/>
                              <w:rPr>
                                <w:noProof/>
                                <w:sz w:val="18"/>
                              </w:rPr>
                            </w:pPr>
                            <w:r w:rsidRPr="00EA2630">
                              <w:rPr>
                                <w:noProof/>
                                <w:sz w:val="18"/>
                              </w:rPr>
                              <w:t xml:space="preserve">      “University”:{</w:t>
                            </w:r>
                          </w:p>
                          <w:p w14:paraId="6675981F" w14:textId="77777777" w:rsidR="00AA429B" w:rsidRPr="00EA2630" w:rsidRDefault="00AA429B" w:rsidP="00EA2630">
                            <w:pPr>
                              <w:spacing w:line="240" w:lineRule="auto"/>
                              <w:ind w:firstLine="720"/>
                              <w:rPr>
                                <w:noProof/>
                                <w:sz w:val="18"/>
                              </w:rPr>
                            </w:pPr>
                            <w:r w:rsidRPr="00EA2630">
                              <w:rPr>
                                <w:noProof/>
                                <w:sz w:val="18"/>
                              </w:rPr>
                              <w:t xml:space="preserve">           “Name”: “tamuk” </w:t>
                            </w:r>
                          </w:p>
                          <w:p w14:paraId="4859D3F3" w14:textId="77777777" w:rsidR="00AA429B" w:rsidRPr="00EA2630" w:rsidRDefault="00AA429B" w:rsidP="00EA2630">
                            <w:pPr>
                              <w:spacing w:line="240" w:lineRule="auto"/>
                              <w:ind w:firstLine="720"/>
                              <w:rPr>
                                <w:noProof/>
                                <w:sz w:val="18"/>
                              </w:rPr>
                            </w:pPr>
                            <w:r w:rsidRPr="00EA2630">
                              <w:rPr>
                                <w:noProof/>
                                <w:sz w:val="18"/>
                              </w:rPr>
                              <w:t xml:space="preserve">           “capacity“: 11,555,000</w:t>
                            </w:r>
                          </w:p>
                          <w:p w14:paraId="3924E054" w14:textId="77777777" w:rsidR="00AA429B" w:rsidRPr="00EA2630" w:rsidRDefault="00AA429B" w:rsidP="00EA2630">
                            <w:pPr>
                              <w:spacing w:line="240" w:lineRule="auto"/>
                              <w:ind w:firstLine="720"/>
                              <w:rPr>
                                <w:noProof/>
                                <w:sz w:val="18"/>
                              </w:rPr>
                            </w:pPr>
                            <w:r w:rsidRPr="00EA2630">
                              <w:rPr>
                                <w:noProof/>
                                <w:sz w:val="18"/>
                              </w:rPr>
                              <w:t xml:space="preserve">           “people”: […]</w:t>
                            </w:r>
                          </w:p>
                          <w:p w14:paraId="56BEC231" w14:textId="77777777" w:rsidR="00AA429B" w:rsidRPr="00EA2630" w:rsidRDefault="00AA429B" w:rsidP="00EA2630">
                            <w:pPr>
                              <w:spacing w:line="240" w:lineRule="auto"/>
                              <w:ind w:firstLine="720"/>
                              <w:rPr>
                                <w:noProof/>
                                <w:sz w:val="18"/>
                              </w:rPr>
                            </w:pPr>
                            <w:r w:rsidRPr="00EA2630">
                              <w:rPr>
                                <w:noProof/>
                                <w:sz w:val="18"/>
                              </w:rPr>
                              <w:t xml:space="preserve">      }</w:t>
                            </w:r>
                          </w:p>
                          <w:p w14:paraId="6F2CBD2C" w14:textId="77777777" w:rsidR="00AA429B" w:rsidRPr="00EA2630" w:rsidRDefault="00AA429B" w:rsidP="00EA2630">
                            <w:pPr>
                              <w:spacing w:line="240" w:lineRule="auto"/>
                              <w:ind w:firstLine="720"/>
                              <w:rPr>
                                <w:noProof/>
                                <w:sz w:val="18"/>
                              </w:rPr>
                            </w:pPr>
                            <w:r w:rsidRPr="00EA2630">
                              <w:rPr>
                                <w:noProof/>
                                <w:sz w:val="18"/>
                              </w:rPr>
                              <w:t>}</w:t>
                            </w:r>
                          </w:p>
                          <w:p w14:paraId="226225FD" w14:textId="77777777" w:rsidR="00AA429B" w:rsidRPr="00EA2630" w:rsidRDefault="00AA429B" w:rsidP="00EA2630">
                            <w:pPr>
                              <w:spacing w:line="240" w:lineRule="auto"/>
                              <w:rPr>
                                <w:noProof/>
                                <w:sz w:val="18"/>
                              </w:rPr>
                            </w:pPr>
                            <w:r w:rsidRPr="00EA2630">
                              <w:rPr>
                                <w:noProof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252B53" id="Rectangle: Rounded Corners 14" o:spid="_x0000_s1031" style="position:absolute;left:0;text-align:left;margin-left:192pt;margin-top:6.45pt;width:243.2pt;height:175pt;z-index:251670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" fillcolor="white [3201]" strokecolor="#872d4e [3209]" strokeweight="1pt">
                <v:stroke joinstyle="miter"/>
                <v:textbox>
                  <w:txbxContent>
                    <w:p w14:paraId="188C8541" w14:textId="77777777" w:rsidR="00AA429B" w:rsidRPr="00EA2630" w:rsidRDefault="00AA429B" w:rsidP="00EA2630">
                      <w:pPr>
                        <w:spacing w:line="240" w:lineRule="auto"/>
                        <w:rPr>
                          <w:noProof/>
                          <w:sz w:val="18"/>
                        </w:rPr>
                      </w:pPr>
                      <w:r w:rsidRPr="00EA2630">
                        <w:rPr>
                          <w:noProof/>
                          <w:sz w:val="18"/>
                        </w:rPr>
                        <w:t>{</w:t>
                      </w:r>
                    </w:p>
                    <w:p w14:paraId="61E0CA2E" w14:textId="77777777" w:rsidR="00AA429B" w:rsidRPr="00EA2630" w:rsidRDefault="00AA429B" w:rsidP="00EA2630">
                      <w:pPr>
                        <w:spacing w:line="240" w:lineRule="auto"/>
                        <w:ind w:firstLine="720"/>
                        <w:rPr>
                          <w:noProof/>
                          <w:sz w:val="18"/>
                        </w:rPr>
                      </w:pPr>
                      <w:r w:rsidRPr="00EA2630">
                        <w:rPr>
                          <w:noProof/>
                          <w:sz w:val="18"/>
                        </w:rPr>
                        <w:t>“data” : {</w:t>
                      </w:r>
                    </w:p>
                    <w:p w14:paraId="07B93010" w14:textId="77777777" w:rsidR="00AA429B" w:rsidRPr="00EA2630" w:rsidRDefault="00AA429B" w:rsidP="00EA2630">
                      <w:pPr>
                        <w:spacing w:line="240" w:lineRule="auto"/>
                        <w:ind w:firstLine="720"/>
                        <w:rPr>
                          <w:noProof/>
                          <w:sz w:val="18"/>
                        </w:rPr>
                      </w:pPr>
                      <w:r w:rsidRPr="00EA2630">
                        <w:rPr>
                          <w:noProof/>
                          <w:sz w:val="18"/>
                        </w:rPr>
                        <w:t xml:space="preserve">      “University”:{</w:t>
                      </w:r>
                    </w:p>
                    <w:p w14:paraId="6675981F" w14:textId="77777777" w:rsidR="00AA429B" w:rsidRPr="00EA2630" w:rsidRDefault="00AA429B" w:rsidP="00EA2630">
                      <w:pPr>
                        <w:spacing w:line="240" w:lineRule="auto"/>
                        <w:ind w:firstLine="720"/>
                        <w:rPr>
                          <w:noProof/>
                          <w:sz w:val="18"/>
                        </w:rPr>
                      </w:pPr>
                      <w:r w:rsidRPr="00EA2630">
                        <w:rPr>
                          <w:noProof/>
                          <w:sz w:val="18"/>
                        </w:rPr>
                        <w:t xml:space="preserve">           “Name”: “tamuk” </w:t>
                      </w:r>
                    </w:p>
                    <w:p w14:paraId="4859D3F3" w14:textId="77777777" w:rsidR="00AA429B" w:rsidRPr="00EA2630" w:rsidRDefault="00AA429B" w:rsidP="00EA2630">
                      <w:pPr>
                        <w:spacing w:line="240" w:lineRule="auto"/>
                        <w:ind w:firstLine="720"/>
                        <w:rPr>
                          <w:noProof/>
                          <w:sz w:val="18"/>
                        </w:rPr>
                      </w:pPr>
                      <w:r w:rsidRPr="00EA2630">
                        <w:rPr>
                          <w:noProof/>
                          <w:sz w:val="18"/>
                        </w:rPr>
                        <w:t xml:space="preserve">           “capacity“: 11,555,000</w:t>
                      </w:r>
                    </w:p>
                    <w:p w14:paraId="3924E054" w14:textId="77777777" w:rsidR="00AA429B" w:rsidRPr="00EA2630" w:rsidRDefault="00AA429B" w:rsidP="00EA2630">
                      <w:pPr>
                        <w:spacing w:line="240" w:lineRule="auto"/>
                        <w:ind w:firstLine="720"/>
                        <w:rPr>
                          <w:noProof/>
                          <w:sz w:val="18"/>
                        </w:rPr>
                      </w:pPr>
                      <w:r w:rsidRPr="00EA2630">
                        <w:rPr>
                          <w:noProof/>
                          <w:sz w:val="18"/>
                        </w:rPr>
                        <w:t xml:space="preserve">           “people”: […]</w:t>
                      </w:r>
                    </w:p>
                    <w:p w14:paraId="56BEC231" w14:textId="77777777" w:rsidR="00AA429B" w:rsidRPr="00EA2630" w:rsidRDefault="00AA429B" w:rsidP="00EA2630">
                      <w:pPr>
                        <w:spacing w:line="240" w:lineRule="auto"/>
                        <w:ind w:firstLine="720"/>
                        <w:rPr>
                          <w:noProof/>
                          <w:sz w:val="18"/>
                        </w:rPr>
                      </w:pPr>
                      <w:r w:rsidRPr="00EA2630">
                        <w:rPr>
                          <w:noProof/>
                          <w:sz w:val="18"/>
                        </w:rPr>
                        <w:t xml:space="preserve">      }</w:t>
                      </w:r>
                    </w:p>
                    <w:p w14:paraId="6F2CBD2C" w14:textId="77777777" w:rsidR="00AA429B" w:rsidRPr="00EA2630" w:rsidRDefault="00AA429B" w:rsidP="00EA2630">
                      <w:pPr>
                        <w:spacing w:line="240" w:lineRule="auto"/>
                        <w:ind w:firstLine="720"/>
                        <w:rPr>
                          <w:noProof/>
                          <w:sz w:val="18"/>
                        </w:rPr>
                      </w:pPr>
                      <w:r w:rsidRPr="00EA2630">
                        <w:rPr>
                          <w:noProof/>
                          <w:sz w:val="18"/>
                        </w:rPr>
                        <w:t>}</w:t>
                      </w:r>
                    </w:p>
                    <w:p w14:paraId="226225FD" w14:textId="77777777" w:rsidR="00AA429B" w:rsidRPr="00EA2630" w:rsidRDefault="00AA429B" w:rsidP="00EA2630">
                      <w:pPr>
                        <w:spacing w:line="240" w:lineRule="auto"/>
                        <w:rPr>
                          <w:noProof/>
                          <w:sz w:val="18"/>
                        </w:rPr>
                      </w:pPr>
                      <w:r w:rsidRPr="00EA2630">
                        <w:rPr>
                          <w:noProof/>
                          <w:sz w:val="18"/>
                        </w:rPr>
                        <w:t>}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8D2E78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FF297C8" wp14:editId="78B5C000">
                <wp:simplePos x="0" y="0"/>
                <wp:positionH relativeFrom="column">
                  <wp:posOffset>-131618</wp:posOffset>
                </wp:positionH>
                <wp:positionV relativeFrom="paragraph">
                  <wp:posOffset>89304</wp:posOffset>
                </wp:positionV>
                <wp:extent cx="2784706" cy="1593273"/>
                <wp:effectExtent l="0" t="0" r="15875" b="26035"/>
                <wp:wrapNone/>
                <wp:docPr id="13" name="Rectangle: Rounded Corner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4706" cy="159327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120541" w14:textId="77777777" w:rsidR="00AA429B" w:rsidRDefault="00AA429B" w:rsidP="008D2E78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University{</w:t>
                            </w:r>
                          </w:p>
                          <w:p w14:paraId="126047F0" w14:textId="77777777" w:rsidR="00AA429B" w:rsidRDefault="00AA429B" w:rsidP="008D2E78">
                            <w:pPr>
                              <w:ind w:firstLine="72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name </w:t>
                            </w:r>
                          </w:p>
                          <w:p w14:paraId="12B473F1" w14:textId="77777777" w:rsidR="00AA429B" w:rsidRDefault="00AA429B" w:rsidP="008D2E78">
                            <w:pPr>
                              <w:ind w:firstLine="72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capacity </w:t>
                            </w:r>
                          </w:p>
                          <w:p w14:paraId="2FD0AF68" w14:textId="77777777" w:rsidR="00AA429B" w:rsidRDefault="00AA429B" w:rsidP="008D2E78">
                            <w:pPr>
                              <w:ind w:firstLine="72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students</w:t>
                            </w:r>
                          </w:p>
                          <w:p w14:paraId="73E5EDDD" w14:textId="77777777" w:rsidR="00AA429B" w:rsidRDefault="00AA429B" w:rsidP="008D2E78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}</w:t>
                            </w:r>
                          </w:p>
                          <w:p w14:paraId="56E32341" w14:textId="77777777" w:rsidR="00AA429B" w:rsidRDefault="00AA429B" w:rsidP="008D2E7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F297C8" id="Rectangle: Rounded Corners 13" o:spid="_x0000_s1032" style="position:absolute;left:0;text-align:left;margin-left:-10.35pt;margin-top:7.05pt;width:219.25pt;height:125.4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" fillcolor="white [3201]" strokecolor="#872d4e [3209]" strokeweight="1pt">
                <v:stroke joinstyle="miter"/>
                <v:textbox>
                  <w:txbxContent>
                    <w:p w14:paraId="14120541" w14:textId="77777777" w:rsidR="00AA429B" w:rsidRDefault="00AA429B" w:rsidP="008D2E78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University{</w:t>
                      </w:r>
                    </w:p>
                    <w:p w14:paraId="126047F0" w14:textId="77777777" w:rsidR="00AA429B" w:rsidRDefault="00AA429B" w:rsidP="008D2E78">
                      <w:pPr>
                        <w:ind w:firstLine="72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name </w:t>
                      </w:r>
                    </w:p>
                    <w:p w14:paraId="12B473F1" w14:textId="77777777" w:rsidR="00AA429B" w:rsidRDefault="00AA429B" w:rsidP="008D2E78">
                      <w:pPr>
                        <w:ind w:firstLine="72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capacity </w:t>
                      </w:r>
                    </w:p>
                    <w:p w14:paraId="2FD0AF68" w14:textId="77777777" w:rsidR="00AA429B" w:rsidRDefault="00AA429B" w:rsidP="008D2E78">
                      <w:pPr>
                        <w:ind w:firstLine="72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students</w:t>
                      </w:r>
                    </w:p>
                    <w:p w14:paraId="73E5EDDD" w14:textId="77777777" w:rsidR="00AA429B" w:rsidRDefault="00AA429B" w:rsidP="008D2E78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}</w:t>
                      </w:r>
                    </w:p>
                    <w:p w14:paraId="56E32341" w14:textId="77777777" w:rsidR="00AA429B" w:rsidRDefault="00AA429B" w:rsidP="008D2E78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14:paraId="2B085D75" w14:textId="77777777" w:rsidR="00F66715" w:rsidRDefault="00F66715" w:rsidP="00005846">
      <w:pPr>
        <w:jc w:val="both"/>
        <w:rPr>
          <w:noProof/>
        </w:rPr>
      </w:pPr>
    </w:p>
    <w:p w14:paraId="7AF61682" w14:textId="77777777" w:rsidR="00F66715" w:rsidRDefault="00F66715" w:rsidP="00005846">
      <w:pPr>
        <w:jc w:val="both"/>
        <w:rPr>
          <w:noProof/>
        </w:rPr>
      </w:pPr>
    </w:p>
    <w:p w14:paraId="4DCA8498" w14:textId="77777777" w:rsidR="00F66715" w:rsidRDefault="00F66715" w:rsidP="00005846">
      <w:pPr>
        <w:jc w:val="both"/>
        <w:rPr>
          <w:noProof/>
        </w:rPr>
      </w:pPr>
    </w:p>
    <w:p w14:paraId="6D4D8F5C" w14:textId="77777777" w:rsidR="00A650CF" w:rsidRDefault="00A650CF" w:rsidP="00005846">
      <w:pPr>
        <w:jc w:val="both"/>
        <w:rPr>
          <w:noProof/>
        </w:rPr>
      </w:pPr>
    </w:p>
    <w:p w14:paraId="5381BBF3" w14:textId="77777777" w:rsidR="00CF0B7B" w:rsidRDefault="00CF0B7B" w:rsidP="00005846">
      <w:pPr>
        <w:jc w:val="both"/>
        <w:rPr>
          <w:noProof/>
        </w:rPr>
      </w:pPr>
    </w:p>
    <w:p w14:paraId="3314391D" w14:textId="77777777" w:rsidR="00770A5A" w:rsidRDefault="00770A5A" w:rsidP="00005846">
      <w:pPr>
        <w:jc w:val="both"/>
        <w:rPr>
          <w:noProof/>
        </w:rPr>
      </w:pPr>
    </w:p>
    <w:p w14:paraId="29DFCD3A" w14:textId="77777777" w:rsidR="00EA2630" w:rsidRDefault="00EA2630" w:rsidP="00005846">
      <w:pPr>
        <w:jc w:val="both"/>
        <w:rPr>
          <w:noProof/>
        </w:rPr>
      </w:pPr>
    </w:p>
    <w:p w14:paraId="09D0ECAF" w14:textId="77777777" w:rsidR="00770A5A" w:rsidRDefault="00317041" w:rsidP="00005846">
      <w:pPr>
        <w:pStyle w:val="Heading2"/>
        <w:jc w:val="both"/>
        <w:rPr>
          <w:noProof/>
        </w:rPr>
      </w:pPr>
      <w:r>
        <w:rPr>
          <w:noProof/>
        </w:rPr>
        <w:lastRenderedPageBreak/>
        <w:t>Advantages of GraphQL</w:t>
      </w:r>
    </w:p>
    <w:p w14:paraId="2F14BB69" w14:textId="77777777" w:rsidR="00625793" w:rsidRDefault="00625793" w:rsidP="00005846">
      <w:pPr>
        <w:pStyle w:val="ListParagraph"/>
        <w:numPr>
          <w:ilvl w:val="0"/>
          <w:numId w:val="16"/>
        </w:numPr>
        <w:jc w:val="both"/>
        <w:rPr>
          <w:noProof/>
        </w:rPr>
      </w:pPr>
      <w:r>
        <w:rPr>
          <w:noProof/>
        </w:rPr>
        <w:t>Avoids multiple calls to the Database</w:t>
      </w:r>
    </w:p>
    <w:p w14:paraId="496669B6" w14:textId="77777777" w:rsidR="00A650CF" w:rsidRDefault="00625793" w:rsidP="00005846">
      <w:pPr>
        <w:pStyle w:val="ListParagraph"/>
        <w:numPr>
          <w:ilvl w:val="1"/>
          <w:numId w:val="16"/>
        </w:numPr>
        <w:jc w:val="both"/>
        <w:rPr>
          <w:noProof/>
        </w:rPr>
      </w:pPr>
      <w:r>
        <w:rPr>
          <w:noProof/>
        </w:rPr>
        <w:t>It defines the shape of the desired data and call for it once. So It avoids multiple REST calls to the database.</w:t>
      </w:r>
    </w:p>
    <w:p w14:paraId="78F2384A" w14:textId="77777777" w:rsidR="00625793" w:rsidRDefault="00625793" w:rsidP="00005846">
      <w:pPr>
        <w:pStyle w:val="ListParagraph"/>
        <w:numPr>
          <w:ilvl w:val="1"/>
          <w:numId w:val="16"/>
        </w:numPr>
        <w:jc w:val="both"/>
        <w:rPr>
          <w:noProof/>
        </w:rPr>
      </w:pPr>
      <w:r>
        <w:rPr>
          <w:noProof/>
        </w:rPr>
        <w:t xml:space="preserve">And Solves the probles like Overfetching , under fetching. </w:t>
      </w:r>
    </w:p>
    <w:p w14:paraId="7F667287" w14:textId="77777777" w:rsidR="00625793" w:rsidRDefault="00625793" w:rsidP="00005846">
      <w:pPr>
        <w:pStyle w:val="ListParagraph"/>
        <w:numPr>
          <w:ilvl w:val="1"/>
          <w:numId w:val="16"/>
        </w:numPr>
        <w:jc w:val="both"/>
        <w:rPr>
          <w:noProof/>
        </w:rPr>
      </w:pPr>
      <w:r>
        <w:rPr>
          <w:noProof/>
        </w:rPr>
        <w:t xml:space="preserve">Imporves the performance of the application. </w:t>
      </w:r>
    </w:p>
    <w:p w14:paraId="1844AACB" w14:textId="77777777" w:rsidR="00625793" w:rsidRDefault="00625793" w:rsidP="00005846">
      <w:pPr>
        <w:pStyle w:val="ListParagraph"/>
        <w:numPr>
          <w:ilvl w:val="0"/>
          <w:numId w:val="16"/>
        </w:numPr>
        <w:jc w:val="both"/>
        <w:rPr>
          <w:noProof/>
        </w:rPr>
      </w:pPr>
      <w:r>
        <w:rPr>
          <w:noProof/>
        </w:rPr>
        <w:t>Its backward complatible and version-free</w:t>
      </w:r>
    </w:p>
    <w:p w14:paraId="1D58EA11" w14:textId="77777777" w:rsidR="00625793" w:rsidRDefault="00625793" w:rsidP="00005846">
      <w:pPr>
        <w:pStyle w:val="ListParagraph"/>
        <w:numPr>
          <w:ilvl w:val="1"/>
          <w:numId w:val="16"/>
        </w:numPr>
        <w:jc w:val="both"/>
        <w:rPr>
          <w:noProof/>
        </w:rPr>
      </w:pPr>
      <w:r>
        <w:rPr>
          <w:noProof/>
        </w:rPr>
        <w:t xml:space="preserve">Meaning you can add new fields to the existing GraphQL server with out breaking the current clients. </w:t>
      </w:r>
    </w:p>
    <w:p w14:paraId="77184A1E" w14:textId="77777777" w:rsidR="00625793" w:rsidRDefault="00625793" w:rsidP="00005846">
      <w:pPr>
        <w:pStyle w:val="ListParagraph"/>
        <w:numPr>
          <w:ilvl w:val="1"/>
          <w:numId w:val="16"/>
        </w:numPr>
        <w:jc w:val="both"/>
        <w:rPr>
          <w:noProof/>
        </w:rPr>
      </w:pPr>
      <w:r>
        <w:rPr>
          <w:noProof/>
        </w:rPr>
        <w:t xml:space="preserve">And Old fields can be depricated and still continue to function. </w:t>
      </w:r>
    </w:p>
    <w:p w14:paraId="79E046B9" w14:textId="77777777" w:rsidR="00625793" w:rsidRDefault="00625793" w:rsidP="00005846">
      <w:pPr>
        <w:pStyle w:val="ListParagraph"/>
        <w:numPr>
          <w:ilvl w:val="0"/>
          <w:numId w:val="16"/>
        </w:numPr>
        <w:jc w:val="both"/>
        <w:rPr>
          <w:noProof/>
        </w:rPr>
      </w:pPr>
      <w:r>
        <w:rPr>
          <w:noProof/>
        </w:rPr>
        <w:t xml:space="preserve">Can Wrap around the existing API </w:t>
      </w:r>
    </w:p>
    <w:p w14:paraId="2C0621B7" w14:textId="77777777" w:rsidR="00AD125F" w:rsidRDefault="00625793" w:rsidP="00005846">
      <w:pPr>
        <w:pStyle w:val="ListParagraph"/>
        <w:numPr>
          <w:ilvl w:val="1"/>
          <w:numId w:val="16"/>
        </w:numPr>
        <w:jc w:val="both"/>
        <w:rPr>
          <w:noProof/>
        </w:rPr>
      </w:pPr>
      <w:r>
        <w:rPr>
          <w:noProof/>
        </w:rPr>
        <w:t>We can use GraphQL to wrap around the existing API</w:t>
      </w:r>
      <w:r w:rsidR="009A45B3">
        <w:rPr>
          <w:noProof/>
        </w:rPr>
        <w:t>. So we don’t have to set up an start everything from scratch but you can use the existing set up.</w:t>
      </w:r>
    </w:p>
    <w:p w14:paraId="024842B9" w14:textId="77777777" w:rsidR="009A45B3" w:rsidRDefault="009A45B3" w:rsidP="00005846">
      <w:pPr>
        <w:pStyle w:val="ListParagraph"/>
        <w:numPr>
          <w:ilvl w:val="0"/>
          <w:numId w:val="16"/>
        </w:numPr>
        <w:jc w:val="both"/>
        <w:rPr>
          <w:noProof/>
        </w:rPr>
      </w:pPr>
      <w:r>
        <w:rPr>
          <w:noProof/>
        </w:rPr>
        <w:t xml:space="preserve">GraphQL is language agnostic </w:t>
      </w:r>
    </w:p>
    <w:p w14:paraId="2934737F" w14:textId="77777777" w:rsidR="009A45B3" w:rsidRDefault="009A45B3" w:rsidP="00005846">
      <w:pPr>
        <w:pStyle w:val="ListParagraph"/>
        <w:numPr>
          <w:ilvl w:val="1"/>
          <w:numId w:val="16"/>
        </w:numPr>
        <w:jc w:val="both"/>
        <w:rPr>
          <w:noProof/>
        </w:rPr>
      </w:pPr>
      <w:r>
        <w:rPr>
          <w:noProof/>
        </w:rPr>
        <w:t>Which means we can implement GraphQL solutions in a range of different laguages.</w:t>
      </w:r>
    </w:p>
    <w:p w14:paraId="5C3FA322" w14:textId="77777777" w:rsidR="00AD125F" w:rsidRDefault="00AD125F" w:rsidP="00005846">
      <w:pPr>
        <w:jc w:val="both"/>
      </w:pPr>
    </w:p>
    <w:p w14:paraId="10623196" w14:textId="77777777" w:rsidR="00C11039" w:rsidRDefault="000B7233" w:rsidP="00005846">
      <w:pPr>
        <w:pStyle w:val="Heading1"/>
        <w:jc w:val="both"/>
      </w:pPr>
      <w:r>
        <w:t xml:space="preserve">Public GraphQl API </w:t>
      </w:r>
      <w:r w:rsidR="00C47D7E">
        <w:t>–</w:t>
      </w:r>
      <w:r>
        <w:t xml:space="preserve"> github</w:t>
      </w:r>
      <w:r w:rsidR="00C47D7E">
        <w:t xml:space="preserve"> v4 api</w:t>
      </w:r>
    </w:p>
    <w:p w14:paraId="2214FFFE" w14:textId="77777777" w:rsidR="00C47D7E" w:rsidRDefault="00C47D7E" w:rsidP="00005846">
      <w:pPr>
        <w:jc w:val="both"/>
      </w:pPr>
      <w:r>
        <w:t xml:space="preserve">GitHub is a web-based version control repository and hosting service. After years of using REST for their APIs GitHub open sourced its v4 GraphQL API on 2016 in </w:t>
      </w:r>
      <w:r w:rsidR="00096A0F">
        <w:t>GitHub Universe</w:t>
      </w:r>
      <w:r>
        <w:t>.</w:t>
      </w:r>
    </w:p>
    <w:p w14:paraId="1AAD651A" w14:textId="77777777" w:rsidR="00C47D7E" w:rsidRDefault="00C47D7E" w:rsidP="00005846">
      <w:pPr>
        <w:jc w:val="both"/>
      </w:pPr>
    </w:p>
    <w:p w14:paraId="090C6845" w14:textId="77777777" w:rsidR="00C11039" w:rsidRDefault="00C47D7E" w:rsidP="00005846">
      <w:pPr>
        <w:jc w:val="both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F93B2DD" wp14:editId="1041B3A9">
                <wp:simplePos x="0" y="0"/>
                <wp:positionH relativeFrom="margin">
                  <wp:align>center</wp:align>
                </wp:positionH>
                <wp:positionV relativeFrom="paragraph">
                  <wp:posOffset>40005</wp:posOffset>
                </wp:positionV>
                <wp:extent cx="5805055" cy="828675"/>
                <wp:effectExtent l="0" t="0" r="24765" b="28575"/>
                <wp:wrapNone/>
                <wp:docPr id="16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5055" cy="8286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349869" w14:textId="77777777" w:rsidR="00AA429B" w:rsidRPr="00C87BB6" w:rsidRDefault="00AA429B" w:rsidP="00C87BB6">
                            <w:pPr>
                              <w:pStyle w:val="Quote"/>
                            </w:pPr>
                            <w:r>
                              <w:t>Refer below article for more information on the GitHub’s shift to GraphQL,</w:t>
                            </w:r>
                          </w:p>
                          <w:p w14:paraId="17C7CC30" w14:textId="77777777" w:rsidR="00AA429B" w:rsidRDefault="00ED4D26" w:rsidP="00C87BB6">
                            <w:pPr>
                              <w:pStyle w:val="Quote"/>
                            </w:pPr>
                            <w:hyperlink r:id="rId13" w:history="1">
                              <w:r w:rsidR="00AA429B" w:rsidRPr="00C47D7E">
                                <w:rPr>
                                  <w:rStyle w:val="Hyperlink"/>
                                </w:rPr>
                                <w:t>githubengineering/the-github-graphql-api/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93B2DD" id="Rectangle: Rounded Corners 16" o:spid="_x0000_s1033" style="position:absolute;left:0;text-align:left;margin-left:0;margin-top:3.15pt;width:457.1pt;height:65.25pt;z-index:25167155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" fillcolor="white [3201]" strokecolor="#872d4e [3209]" strokeweight="1pt">
                <v:stroke joinstyle="miter"/>
                <v:textbox>
                  <w:txbxContent>
                    <w:p w14:paraId="57349869" w14:textId="77777777" w:rsidR="00AA429B" w:rsidRPr="00C87BB6" w:rsidRDefault="00AA429B" w:rsidP="00C87BB6">
                      <w:pPr>
                        <w:pStyle w:val="Quote"/>
                      </w:pPr>
                      <w:r>
                        <w:t>Refer below article for more information on the GitHub’s shift to GraphQL,</w:t>
                      </w:r>
                    </w:p>
                    <w:p w14:paraId="17C7CC30" w14:textId="77777777" w:rsidR="00AA429B" w:rsidRDefault="00ED4D26" w:rsidP="00C87BB6">
                      <w:pPr>
                        <w:pStyle w:val="Quote"/>
                      </w:pPr>
                      <w:hyperlink r:id="rId14" w:history="1">
                        <w:r w:rsidR="00AA429B" w:rsidRPr="00C47D7E">
                          <w:rPr>
                            <w:rStyle w:val="Hyperlink"/>
                          </w:rPr>
                          <w:t>githubengineering/the-github-graphql-api/</w:t>
                        </w:r>
                      </w:hyperlink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t xml:space="preserve"> </w:t>
      </w:r>
    </w:p>
    <w:p w14:paraId="3C08E008" w14:textId="77777777" w:rsidR="00C11039" w:rsidRDefault="00C11039" w:rsidP="00005846">
      <w:pPr>
        <w:jc w:val="both"/>
      </w:pPr>
    </w:p>
    <w:p w14:paraId="3B8758E4" w14:textId="77777777" w:rsidR="00C11039" w:rsidRDefault="00C11039" w:rsidP="00005846">
      <w:pPr>
        <w:jc w:val="both"/>
      </w:pPr>
    </w:p>
    <w:p w14:paraId="5269EF54" w14:textId="77777777" w:rsidR="00C11039" w:rsidRDefault="00C11039" w:rsidP="00005846">
      <w:pPr>
        <w:jc w:val="both"/>
      </w:pPr>
    </w:p>
    <w:p w14:paraId="450F54D0" w14:textId="77777777" w:rsidR="00C11039" w:rsidRDefault="00E748FA" w:rsidP="00005846">
      <w:pPr>
        <w:jc w:val="both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396191C" wp14:editId="704E2248">
                <wp:simplePos x="0" y="0"/>
                <wp:positionH relativeFrom="margin">
                  <wp:align>center</wp:align>
                </wp:positionH>
                <wp:positionV relativeFrom="paragraph">
                  <wp:posOffset>16949</wp:posOffset>
                </wp:positionV>
                <wp:extent cx="5804535" cy="1025770"/>
                <wp:effectExtent l="0" t="0" r="24765" b="22225"/>
                <wp:wrapNone/>
                <wp:docPr id="17" name="Rectangle: Rounded Corner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4535" cy="102577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32665B" w14:textId="77777777" w:rsidR="00AA429B" w:rsidRPr="00C87BB6" w:rsidRDefault="00AA429B" w:rsidP="00096A0F">
                            <w:pPr>
                              <w:pStyle w:val="Quote"/>
                            </w:pPr>
                            <w:r>
                              <w:t>Refer below link for GitHub’s GraphQL explorer, which uses GraphiQL in browser IDE to run queries.</w:t>
                            </w:r>
                          </w:p>
                          <w:p w14:paraId="2D8D9CA8" w14:textId="77777777" w:rsidR="00AA429B" w:rsidRDefault="00ED4D26" w:rsidP="00096A0F">
                            <w:pPr>
                              <w:pStyle w:val="Quote"/>
                            </w:pPr>
                            <w:hyperlink r:id="rId15" w:history="1">
                              <w:r w:rsidR="00AA429B">
                                <w:rPr>
                                  <w:rStyle w:val="Hyperlink"/>
                                </w:rPr>
                                <w:t>https://developer.github.com/v4/explorer/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96191C" id="Rectangle: Rounded Corners 17" o:spid="_x0000_s1034" style="position:absolute;left:0;text-align:left;margin-left:0;margin-top:1.35pt;width:457.05pt;height:80.75pt;z-index:25167360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" fillcolor="white [3201]" strokecolor="#872d4e [3209]" strokeweight="1pt">
                <v:stroke joinstyle="miter"/>
                <v:textbox>
                  <w:txbxContent>
                    <w:p w14:paraId="4932665B" w14:textId="77777777" w:rsidR="00AA429B" w:rsidRPr="00C87BB6" w:rsidRDefault="00AA429B" w:rsidP="00096A0F">
                      <w:pPr>
                        <w:pStyle w:val="Quote"/>
                      </w:pPr>
                      <w:r>
                        <w:t>Refer below link for GitHub’s GraphQL explorer, which uses GraphiQL in browser IDE to run queries.</w:t>
                      </w:r>
                    </w:p>
                    <w:p w14:paraId="2D8D9CA8" w14:textId="77777777" w:rsidR="00AA429B" w:rsidRDefault="00ED4D26" w:rsidP="00096A0F">
                      <w:pPr>
                        <w:pStyle w:val="Quote"/>
                      </w:pPr>
                      <w:hyperlink r:id="rId16" w:history="1">
                        <w:r w:rsidR="00AA429B">
                          <w:rPr>
                            <w:rStyle w:val="Hyperlink"/>
                          </w:rPr>
                          <w:t>https://developer.github.com/v4/explorer/</w:t>
                        </w:r>
                      </w:hyperlink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78358D98" w14:textId="77777777" w:rsidR="00C11039" w:rsidRDefault="00C11039" w:rsidP="00005846">
      <w:pPr>
        <w:jc w:val="both"/>
      </w:pPr>
    </w:p>
    <w:p w14:paraId="3985FED9" w14:textId="77777777" w:rsidR="00C11039" w:rsidRDefault="00C11039" w:rsidP="00005846">
      <w:pPr>
        <w:jc w:val="both"/>
      </w:pPr>
    </w:p>
    <w:p w14:paraId="648EA3C5" w14:textId="77777777" w:rsidR="00C11039" w:rsidRDefault="00C11039" w:rsidP="00005846">
      <w:pPr>
        <w:jc w:val="both"/>
      </w:pPr>
    </w:p>
    <w:p w14:paraId="4F2DADB5" w14:textId="77777777" w:rsidR="00E748FA" w:rsidRDefault="00E748FA" w:rsidP="00005846">
      <w:pPr>
        <w:jc w:val="both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0861F91" wp14:editId="3475B772">
                <wp:simplePos x="0" y="0"/>
                <wp:positionH relativeFrom="margin">
                  <wp:align>center</wp:align>
                </wp:positionH>
                <wp:positionV relativeFrom="paragraph">
                  <wp:posOffset>196850</wp:posOffset>
                </wp:positionV>
                <wp:extent cx="5805055" cy="1066800"/>
                <wp:effectExtent l="0" t="0" r="24765" b="19050"/>
                <wp:wrapNone/>
                <wp:docPr id="18" name="Rectangle: Rounded Corner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5055" cy="1066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4C718C" w14:textId="77777777" w:rsidR="00AA429B" w:rsidRPr="00C87BB6" w:rsidRDefault="00AA429B" w:rsidP="00E748FA">
                            <w:pPr>
                              <w:pStyle w:val="Quote"/>
                            </w:pPr>
                            <w:r>
                              <w:t>You can also use the GrapQL Playground IDE [Desktop App] to run your queries</w:t>
                            </w:r>
                          </w:p>
                          <w:p w14:paraId="1FACE226" w14:textId="77777777" w:rsidR="00AA429B" w:rsidRDefault="00ED4D26" w:rsidP="00E748FA">
                            <w:pPr>
                              <w:pStyle w:val="Quote"/>
                            </w:pPr>
                            <w:hyperlink r:id="rId17" w:history="1">
                              <w:r w:rsidR="00AA429B">
                                <w:rPr>
                                  <w:rStyle w:val="Hyperlink"/>
                                </w:rPr>
                                <w:t>https://github.com/prisma/graphql-playground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861F91" id="Rectangle: Rounded Corners 18" o:spid="_x0000_s1035" style="position:absolute;left:0;text-align:left;margin-left:0;margin-top:15.5pt;width:457.1pt;height:84pt;z-index:25167564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" fillcolor="white [3201]" strokecolor="#872d4e [3209]" strokeweight="1pt">
                <v:stroke joinstyle="miter"/>
                <v:textbox>
                  <w:txbxContent>
                    <w:p w14:paraId="504C718C" w14:textId="77777777" w:rsidR="00AA429B" w:rsidRPr="00C87BB6" w:rsidRDefault="00AA429B" w:rsidP="00E748FA">
                      <w:pPr>
                        <w:pStyle w:val="Quote"/>
                      </w:pPr>
                      <w:r>
                        <w:t>You can also use the GrapQL Playground IDE [Desktop App] to run your queries</w:t>
                      </w:r>
                    </w:p>
                    <w:p w14:paraId="1FACE226" w14:textId="77777777" w:rsidR="00AA429B" w:rsidRDefault="00ED4D26" w:rsidP="00E748FA">
                      <w:pPr>
                        <w:pStyle w:val="Quote"/>
                      </w:pPr>
                      <w:hyperlink r:id="rId18" w:history="1">
                        <w:r w:rsidR="00AA429B">
                          <w:rPr>
                            <w:rStyle w:val="Hyperlink"/>
                          </w:rPr>
                          <w:t>https://github.com/prisma/graphql-playground</w:t>
                        </w:r>
                      </w:hyperlink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266DDD3C" w14:textId="77777777" w:rsidR="00E748FA" w:rsidRDefault="00E748FA" w:rsidP="00005846">
      <w:pPr>
        <w:jc w:val="both"/>
      </w:pPr>
    </w:p>
    <w:p w14:paraId="5FCD1086" w14:textId="77777777" w:rsidR="00E748FA" w:rsidRDefault="00E748FA" w:rsidP="00005846">
      <w:pPr>
        <w:jc w:val="both"/>
      </w:pPr>
    </w:p>
    <w:p w14:paraId="58FFDAB1" w14:textId="77777777" w:rsidR="00E748FA" w:rsidRDefault="00E748FA" w:rsidP="00005846">
      <w:pPr>
        <w:jc w:val="both"/>
      </w:pPr>
    </w:p>
    <w:p w14:paraId="6A75955C" w14:textId="77777777" w:rsidR="00E748FA" w:rsidRDefault="00E748FA" w:rsidP="00005846">
      <w:pPr>
        <w:jc w:val="both"/>
      </w:pPr>
    </w:p>
    <w:p w14:paraId="3BEFDB31" w14:textId="77777777" w:rsidR="00E748FA" w:rsidRDefault="00E748FA" w:rsidP="00005846">
      <w:pPr>
        <w:jc w:val="both"/>
      </w:pPr>
    </w:p>
    <w:p w14:paraId="7BB8A86F" w14:textId="77777777" w:rsidR="00E748FA" w:rsidRDefault="00E748FA" w:rsidP="00005846">
      <w:pPr>
        <w:jc w:val="both"/>
      </w:pPr>
    </w:p>
    <w:p w14:paraId="7622AF05" w14:textId="77777777" w:rsidR="00E748FA" w:rsidRDefault="00161A87" w:rsidP="00005846">
      <w:pPr>
        <w:pStyle w:val="Heading2"/>
        <w:jc w:val="both"/>
      </w:pPr>
      <w:r>
        <w:lastRenderedPageBreak/>
        <w:t>GraphQL Queries</w:t>
      </w:r>
    </w:p>
    <w:p w14:paraId="2BA14708" w14:textId="77777777" w:rsidR="00161A87" w:rsidRDefault="00161A87" w:rsidP="00005846">
      <w:pPr>
        <w:pStyle w:val="Heading3"/>
        <w:jc w:val="both"/>
      </w:pPr>
      <w:r>
        <w:t xml:space="preserve">Creating basic Queries </w:t>
      </w:r>
    </w:p>
    <w:p w14:paraId="652ECD41" w14:textId="77777777" w:rsidR="00161A87" w:rsidRDefault="00161A87" w:rsidP="00005846">
      <w:pPr>
        <w:jc w:val="both"/>
      </w:pPr>
      <w:r>
        <w:t xml:space="preserve">Let see from the below example, we logged in to the GitHub with the common </w:t>
      </w:r>
      <w:r w:rsidR="00B27870">
        <w:t>h</w:t>
      </w:r>
      <w:r>
        <w:t xml:space="preserve">yperion-ctl </w:t>
      </w:r>
      <w:r w:rsidR="00B27870">
        <w:t>a</w:t>
      </w:r>
      <w:r>
        <w:t xml:space="preserve">ccount. </w:t>
      </w:r>
    </w:p>
    <w:p w14:paraId="4F851E2A" w14:textId="77777777" w:rsidR="00161A87" w:rsidRDefault="00161A87" w:rsidP="00005846">
      <w:pPr>
        <w:jc w:val="both"/>
      </w:pPr>
      <w:r>
        <w:t>So that we can query the data available with the hyperion-ctl account.</w:t>
      </w:r>
    </w:p>
    <w:p w14:paraId="40E30C25" w14:textId="77777777" w:rsidR="00B27870" w:rsidRDefault="00B27870" w:rsidP="00005846">
      <w:pPr>
        <w:jc w:val="both"/>
      </w:pPr>
    </w:p>
    <w:p w14:paraId="6155CDF1" w14:textId="77777777" w:rsidR="00B27870" w:rsidRDefault="00B27870" w:rsidP="00005846">
      <w:pPr>
        <w:jc w:val="both"/>
      </w:pPr>
      <w:r>
        <w:t xml:space="preserve">Below is the basic query to fetch the </w:t>
      </w:r>
      <w:r w:rsidR="00EE636D">
        <w:t>details [</w:t>
      </w:r>
      <w:r>
        <w:t xml:space="preserve">name, login] of the logged in user.  </w:t>
      </w:r>
    </w:p>
    <w:p w14:paraId="33CA82F9" w14:textId="77777777" w:rsidR="00161A87" w:rsidRDefault="00B27870" w:rsidP="00005846">
      <w:pPr>
        <w:jc w:val="both"/>
      </w:pPr>
      <w:r>
        <w:rPr>
          <w:noProof/>
          <w:lang w:eastAsia="en-US"/>
        </w:rPr>
        <w:drawing>
          <wp:inline distT="0" distB="0" distL="0" distR="0" wp14:anchorId="230B6BFB" wp14:editId="083A39D1">
            <wp:extent cx="5943600" cy="15582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5DED" w14:textId="77777777" w:rsidR="00161A87" w:rsidRDefault="00161A87" w:rsidP="00005846">
      <w:pPr>
        <w:pStyle w:val="Heading3"/>
        <w:jc w:val="both"/>
      </w:pPr>
      <w:r>
        <w:t xml:space="preserve">Using multiple fields </w:t>
      </w:r>
    </w:p>
    <w:p w14:paraId="17933447" w14:textId="77777777" w:rsidR="00161A87" w:rsidRDefault="00CF01F7" w:rsidP="00005846">
      <w:pPr>
        <w:jc w:val="both"/>
      </w:pPr>
      <w:r>
        <w:rPr>
          <w:noProof/>
          <w:lang w:eastAsia="en-US"/>
        </w:rPr>
        <w:drawing>
          <wp:inline distT="0" distB="0" distL="0" distR="0" wp14:anchorId="3CC8B68B" wp14:editId="7B0FC9BF">
            <wp:extent cx="5896708" cy="2610679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9132" cy="261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3FEB" w14:textId="77777777" w:rsidR="00EE636D" w:rsidRDefault="00EE636D" w:rsidP="00005846">
      <w:pPr>
        <w:jc w:val="both"/>
      </w:pPr>
    </w:p>
    <w:p w14:paraId="6625CFB8" w14:textId="77777777" w:rsidR="00EE636D" w:rsidRDefault="00EE636D" w:rsidP="00005846">
      <w:pPr>
        <w:jc w:val="both"/>
      </w:pPr>
      <w:r>
        <w:t>GraphQL will automatically suggest the available fields based on the node.</w:t>
      </w:r>
    </w:p>
    <w:p w14:paraId="539EAC45" w14:textId="77777777" w:rsidR="00161A87" w:rsidRDefault="00EE636D" w:rsidP="00005846">
      <w:pPr>
        <w:jc w:val="both"/>
      </w:pPr>
      <w:r>
        <w:rPr>
          <w:noProof/>
          <w:lang w:eastAsia="en-US"/>
        </w:rPr>
        <w:lastRenderedPageBreak/>
        <w:drawing>
          <wp:inline distT="0" distB="0" distL="0" distR="0" wp14:anchorId="27BBA56A" wp14:editId="64C5A541">
            <wp:extent cx="5902569" cy="2399495"/>
            <wp:effectExtent l="0" t="0" r="3175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85815" cy="243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B886" w14:textId="77777777" w:rsidR="00161A87" w:rsidRDefault="00161A87" w:rsidP="00005846">
      <w:pPr>
        <w:pStyle w:val="Heading3"/>
        <w:jc w:val="both"/>
      </w:pPr>
      <w:r>
        <w:t xml:space="preserve">Passing arguments </w:t>
      </w:r>
    </w:p>
    <w:p w14:paraId="060A9DE9" w14:textId="77777777" w:rsidR="00EE636D" w:rsidRDefault="00EE636D" w:rsidP="00005846">
      <w:pPr>
        <w:jc w:val="both"/>
        <w:rPr>
          <w:noProof/>
        </w:rPr>
      </w:pPr>
      <w:r>
        <w:rPr>
          <w:noProof/>
        </w:rPr>
        <w:t xml:space="preserve">We can pass the arguments when ever its required and get the information of it. </w:t>
      </w:r>
    </w:p>
    <w:p w14:paraId="6058B415" w14:textId="77777777" w:rsidR="00EE636D" w:rsidRDefault="00CF01F7" w:rsidP="00005846">
      <w:pPr>
        <w:jc w:val="both"/>
      </w:pPr>
      <w:r>
        <w:rPr>
          <w:noProof/>
          <w:lang w:eastAsia="en-US"/>
        </w:rPr>
        <w:drawing>
          <wp:inline distT="0" distB="0" distL="0" distR="0" wp14:anchorId="0D618EF9" wp14:editId="72B6B08F">
            <wp:extent cx="5943600" cy="3352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6B8F" w14:textId="77777777" w:rsidR="00161A87" w:rsidRDefault="00161A87" w:rsidP="00005846">
      <w:pPr>
        <w:jc w:val="both"/>
      </w:pPr>
    </w:p>
    <w:p w14:paraId="3F88364C" w14:textId="77777777" w:rsidR="00161A87" w:rsidRDefault="00161A87" w:rsidP="00005846">
      <w:pPr>
        <w:pStyle w:val="Heading3"/>
        <w:jc w:val="both"/>
      </w:pPr>
      <w:r>
        <w:t xml:space="preserve">Required arguments </w:t>
      </w:r>
    </w:p>
    <w:p w14:paraId="6797EA48" w14:textId="77777777" w:rsidR="00EE636D" w:rsidRDefault="00EE636D" w:rsidP="00005846">
      <w:pPr>
        <w:jc w:val="both"/>
        <w:rPr>
          <w:noProof/>
        </w:rPr>
      </w:pPr>
      <w:r>
        <w:rPr>
          <w:noProof/>
        </w:rPr>
        <w:t xml:space="preserve">We must provide the arguments when it is required, otherwise GraphQL will throw error. </w:t>
      </w:r>
    </w:p>
    <w:p w14:paraId="4A03C2D8" w14:textId="77777777" w:rsidR="00EE636D" w:rsidRDefault="00EE636D" w:rsidP="00005846">
      <w:pPr>
        <w:jc w:val="both"/>
        <w:rPr>
          <w:noProof/>
        </w:rPr>
      </w:pPr>
    </w:p>
    <w:p w14:paraId="0D56A786" w14:textId="77777777" w:rsidR="00161A87" w:rsidRDefault="00EE636D" w:rsidP="00005846">
      <w:pPr>
        <w:jc w:val="both"/>
      </w:pPr>
      <w:r>
        <w:rPr>
          <w:noProof/>
          <w:lang w:eastAsia="en-US"/>
        </w:rPr>
        <w:lastRenderedPageBreak/>
        <w:drawing>
          <wp:inline distT="0" distB="0" distL="0" distR="0" wp14:anchorId="65A05070" wp14:editId="523AC781">
            <wp:extent cx="5942653" cy="2004207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2620" b="17423"/>
                    <a:stretch/>
                  </pic:blipFill>
                  <pic:spPr bwMode="auto">
                    <a:xfrm>
                      <a:off x="0" y="0"/>
                      <a:ext cx="5943600" cy="2004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564FE" w14:textId="77777777" w:rsidR="00EE636D" w:rsidRDefault="00EE636D" w:rsidP="00005846">
      <w:pPr>
        <w:jc w:val="both"/>
      </w:pPr>
      <w:r>
        <w:t xml:space="preserve">If we hover over the error shown in the query, it will show the reason and its schema, so that we can correct it. </w:t>
      </w:r>
    </w:p>
    <w:p w14:paraId="5CE04FA5" w14:textId="77777777" w:rsidR="00ED4B78" w:rsidRDefault="00EE636D" w:rsidP="00005846">
      <w:pPr>
        <w:jc w:val="both"/>
        <w:rPr>
          <w:noProof/>
        </w:rPr>
      </w:pPr>
      <w:r>
        <w:rPr>
          <w:noProof/>
          <w:lang w:eastAsia="en-US"/>
        </w:rPr>
        <w:drawing>
          <wp:inline distT="0" distB="0" distL="0" distR="0" wp14:anchorId="34049281" wp14:editId="2E753542">
            <wp:extent cx="5943124" cy="1441792"/>
            <wp:effectExtent l="0" t="0" r="63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1748" b="45124"/>
                    <a:stretch/>
                  </pic:blipFill>
                  <pic:spPr bwMode="auto">
                    <a:xfrm>
                      <a:off x="0" y="0"/>
                      <a:ext cx="5943600" cy="1441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C51F2" w14:textId="77777777" w:rsidR="00161A87" w:rsidRDefault="00EE636D" w:rsidP="00005846">
      <w:pPr>
        <w:jc w:val="both"/>
      </w:pPr>
      <w:r>
        <w:rPr>
          <w:noProof/>
        </w:rPr>
        <w:t>And GraphQL is case sensitive, if we</w:t>
      </w:r>
      <w:r w:rsidR="008F1E7D">
        <w:rPr>
          <w:noProof/>
        </w:rPr>
        <w:t xml:space="preserve"> provided Facebook instead of  facebook as owner it wil throw error. </w:t>
      </w:r>
    </w:p>
    <w:p w14:paraId="04C08510" w14:textId="77777777" w:rsidR="00161A87" w:rsidRDefault="00ED4B78" w:rsidP="00005846">
      <w:pPr>
        <w:pStyle w:val="Heading1"/>
        <w:jc w:val="both"/>
      </w:pPr>
      <w:r>
        <w:t>Understanding the Schema</w:t>
      </w:r>
    </w:p>
    <w:p w14:paraId="68BD699D" w14:textId="77777777" w:rsidR="00A062CE" w:rsidRDefault="00A062CE" w:rsidP="00A062CE">
      <w:pPr>
        <w:pStyle w:val="Heading2"/>
      </w:pPr>
      <w:r>
        <w:t xml:space="preserve">GraphQL Schema </w:t>
      </w:r>
    </w:p>
    <w:p w14:paraId="45898BB8" w14:textId="77777777" w:rsidR="00CF01F7" w:rsidRDefault="00ED4B78" w:rsidP="00AA429B">
      <w:pPr>
        <w:ind w:firstLine="720"/>
        <w:jc w:val="both"/>
      </w:pPr>
      <w:r>
        <w:t>GraphQL schema provides all the object types that are used in our data</w:t>
      </w:r>
      <w:r w:rsidR="00005846">
        <w:t xml:space="preserve"> and it s</w:t>
      </w:r>
      <w:r>
        <w:t>pecifies the types for all the values</w:t>
      </w:r>
      <w:r w:rsidR="00005846">
        <w:t xml:space="preserve">. </w:t>
      </w:r>
      <w:r>
        <w:t xml:space="preserve">GraphQL </w:t>
      </w:r>
      <w:r w:rsidR="00AA429B">
        <w:t xml:space="preserve">Schema </w:t>
      </w:r>
      <w:r>
        <w:t xml:space="preserve">is documented very well in the </w:t>
      </w:r>
      <w:r w:rsidR="00005846">
        <w:t xml:space="preserve">GraphiQL </w:t>
      </w:r>
      <w:r>
        <w:t xml:space="preserve">browser IDE. </w:t>
      </w:r>
    </w:p>
    <w:p w14:paraId="48C1E9F6" w14:textId="77777777" w:rsidR="00AA429B" w:rsidRDefault="00CF01F7" w:rsidP="00AA429B">
      <w:pPr>
        <w:ind w:firstLine="720"/>
        <w:jc w:val="both"/>
        <w:rPr>
          <w:noProof/>
        </w:rPr>
      </w:pPr>
      <w:r>
        <w:rPr>
          <w:noProof/>
        </w:rPr>
        <w:t>If you click</w:t>
      </w:r>
      <w:r w:rsidR="00AA429B">
        <w:rPr>
          <w:noProof/>
        </w:rPr>
        <w:t>s</w:t>
      </w:r>
      <w:r>
        <w:rPr>
          <w:noProof/>
        </w:rPr>
        <w:t xml:space="preserve"> on the docs </w:t>
      </w:r>
      <w:r w:rsidR="00AA429B">
        <w:rPr>
          <w:noProof/>
        </w:rPr>
        <w:t xml:space="preserve">option </w:t>
      </w:r>
      <w:r>
        <w:rPr>
          <w:noProof/>
        </w:rPr>
        <w:t>on the right side corner of the online GraphiQL IDE,</w:t>
      </w:r>
      <w:r w:rsidR="00AA429B">
        <w:rPr>
          <w:noProof/>
        </w:rPr>
        <w:t xml:space="preserve"> it will opens up the </w:t>
      </w:r>
      <w:r>
        <w:rPr>
          <w:noProof/>
        </w:rPr>
        <w:t>documentation explorer,</w:t>
      </w:r>
      <w:r w:rsidR="00AA429B">
        <w:rPr>
          <w:noProof/>
        </w:rPr>
        <w:t xml:space="preserve"> once we provide the scema the docuementatiaon will automatically generate.</w:t>
      </w:r>
    </w:p>
    <w:p w14:paraId="52394D38" w14:textId="77777777" w:rsidR="00AA429B" w:rsidRDefault="00AA429B" w:rsidP="00AA429B">
      <w:pPr>
        <w:ind w:firstLine="720"/>
        <w:jc w:val="both"/>
        <w:rPr>
          <w:noProof/>
        </w:rPr>
      </w:pPr>
      <w:r>
        <w:rPr>
          <w:noProof/>
        </w:rPr>
        <w:t xml:space="preserve">Here we have 2 different types </w:t>
      </w:r>
    </w:p>
    <w:p w14:paraId="7B5448CA" w14:textId="77777777" w:rsidR="00AA429B" w:rsidRDefault="00AA429B" w:rsidP="00AA429B">
      <w:pPr>
        <w:ind w:firstLine="720"/>
        <w:jc w:val="both"/>
        <w:rPr>
          <w:noProof/>
        </w:rPr>
      </w:pPr>
      <w:r>
        <w:rPr>
          <w:noProof/>
        </w:rPr>
        <w:t>Query      : for getting the data</w:t>
      </w:r>
    </w:p>
    <w:p w14:paraId="6B79595A" w14:textId="77777777" w:rsidR="00CF01F7" w:rsidRDefault="00AA429B" w:rsidP="00AA429B">
      <w:pPr>
        <w:ind w:firstLine="720"/>
        <w:jc w:val="both"/>
        <w:rPr>
          <w:noProof/>
        </w:rPr>
      </w:pPr>
      <w:r>
        <w:rPr>
          <w:noProof/>
        </w:rPr>
        <w:t xml:space="preserve">Mutation : for changing data </w:t>
      </w:r>
    </w:p>
    <w:p w14:paraId="2965C829" w14:textId="77777777" w:rsidR="00ED4B78" w:rsidRDefault="00AA429B" w:rsidP="00005846">
      <w:pPr>
        <w:jc w:val="both"/>
      </w:pPr>
      <w:r>
        <w:rPr>
          <w:noProof/>
          <w:lang w:eastAsia="en-US"/>
        </w:rPr>
        <w:lastRenderedPageBreak/>
        <w:drawing>
          <wp:inline distT="0" distB="0" distL="0" distR="0" wp14:anchorId="6188E902" wp14:editId="5C5FEF3B">
            <wp:extent cx="1805354" cy="1758237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4556" t="22973" r="2460" b="37234"/>
                    <a:stretch/>
                  </pic:blipFill>
                  <pic:spPr bwMode="auto">
                    <a:xfrm>
                      <a:off x="0" y="0"/>
                      <a:ext cx="1810642" cy="1763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C871D" w14:textId="77777777" w:rsidR="00A062CE" w:rsidRDefault="00A062CE" w:rsidP="00A062CE">
      <w:pPr>
        <w:pStyle w:val="Heading2"/>
      </w:pPr>
      <w:r>
        <w:t>Schema types</w:t>
      </w:r>
    </w:p>
    <w:p w14:paraId="1B98428C" w14:textId="77777777" w:rsidR="00A062CE" w:rsidRDefault="00A062CE" w:rsidP="00A062CE">
      <w:pPr>
        <w:ind w:firstLine="720"/>
        <w:jc w:val="both"/>
      </w:pPr>
      <w:r>
        <w:t xml:space="preserve">we can see the types of the objects and the types associated with the fields in the documentation. </w:t>
      </w:r>
    </w:p>
    <w:p w14:paraId="3B3DB4A0" w14:textId="77777777" w:rsidR="00A062CE" w:rsidRDefault="00A062CE" w:rsidP="00005846">
      <w:pPr>
        <w:jc w:val="both"/>
      </w:pPr>
      <w:r>
        <w:rPr>
          <w:noProof/>
          <w:lang w:eastAsia="en-US"/>
        </w:rPr>
        <w:drawing>
          <wp:anchor distT="0" distB="0" distL="114300" distR="114300" simplePos="0" relativeHeight="251676672" behindDoc="1" locked="0" layoutInCell="1" allowOverlap="1" wp14:anchorId="67698DC9" wp14:editId="577152AD">
            <wp:simplePos x="0" y="0"/>
            <wp:positionH relativeFrom="column">
              <wp:posOffset>3135141</wp:posOffset>
            </wp:positionH>
            <wp:positionV relativeFrom="paragraph">
              <wp:posOffset>78740</wp:posOffset>
            </wp:positionV>
            <wp:extent cx="1277815" cy="2203147"/>
            <wp:effectExtent l="0" t="0" r="0" b="6985"/>
            <wp:wrapTight wrapText="bothSides">
              <wp:wrapPolygon edited="0">
                <wp:start x="0" y="0"/>
                <wp:lineTo x="0" y="21482"/>
                <wp:lineTo x="21256" y="21482"/>
                <wp:lineTo x="21256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4951" t="24201" r="3544" b="9884"/>
                    <a:stretch/>
                  </pic:blipFill>
                  <pic:spPr bwMode="auto">
                    <a:xfrm>
                      <a:off x="0" y="0"/>
                      <a:ext cx="1277815" cy="2203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Input values type: </w:t>
      </w:r>
    </w:p>
    <w:p w14:paraId="494727B4" w14:textId="77777777" w:rsidR="00A062CE" w:rsidRDefault="00A062CE" w:rsidP="00A062CE">
      <w:pPr>
        <w:pStyle w:val="ListParagraph"/>
        <w:numPr>
          <w:ilvl w:val="0"/>
          <w:numId w:val="16"/>
        </w:numPr>
        <w:jc w:val="both"/>
      </w:pPr>
      <w:r>
        <w:t>Integer</w:t>
      </w:r>
    </w:p>
    <w:p w14:paraId="49CB0C77" w14:textId="77777777" w:rsidR="00A062CE" w:rsidRDefault="00A062CE" w:rsidP="00A062CE">
      <w:pPr>
        <w:pStyle w:val="ListParagraph"/>
        <w:numPr>
          <w:ilvl w:val="0"/>
          <w:numId w:val="16"/>
        </w:numPr>
        <w:jc w:val="both"/>
      </w:pPr>
      <w:r>
        <w:t xml:space="preserve">Float </w:t>
      </w:r>
    </w:p>
    <w:p w14:paraId="0DAA1689" w14:textId="77777777" w:rsidR="00A062CE" w:rsidRDefault="00A062CE" w:rsidP="00A062CE">
      <w:pPr>
        <w:pStyle w:val="ListParagraph"/>
        <w:numPr>
          <w:ilvl w:val="0"/>
          <w:numId w:val="16"/>
        </w:numPr>
        <w:jc w:val="both"/>
      </w:pPr>
      <w:r>
        <w:t xml:space="preserve">String </w:t>
      </w:r>
    </w:p>
    <w:p w14:paraId="512F4F6C" w14:textId="77777777" w:rsidR="00A062CE" w:rsidRDefault="00A062CE" w:rsidP="00A062CE">
      <w:pPr>
        <w:pStyle w:val="ListParagraph"/>
        <w:numPr>
          <w:ilvl w:val="0"/>
          <w:numId w:val="16"/>
        </w:numPr>
        <w:jc w:val="both"/>
      </w:pPr>
      <w:r>
        <w:t xml:space="preserve">Boolean </w:t>
      </w:r>
    </w:p>
    <w:p w14:paraId="1F06D148" w14:textId="77777777" w:rsidR="00A062CE" w:rsidRDefault="00A062CE" w:rsidP="00A062CE">
      <w:pPr>
        <w:pStyle w:val="ListParagraph"/>
        <w:numPr>
          <w:ilvl w:val="0"/>
          <w:numId w:val="16"/>
        </w:numPr>
        <w:jc w:val="both"/>
      </w:pPr>
      <w:r>
        <w:t xml:space="preserve">Null </w:t>
      </w:r>
    </w:p>
    <w:p w14:paraId="639771F9" w14:textId="77777777" w:rsidR="00A062CE" w:rsidRDefault="00A062CE" w:rsidP="00A062CE">
      <w:pPr>
        <w:pStyle w:val="ListParagraph"/>
        <w:numPr>
          <w:ilvl w:val="0"/>
          <w:numId w:val="16"/>
        </w:numPr>
        <w:jc w:val="both"/>
      </w:pPr>
      <w:r>
        <w:t xml:space="preserve">Enum </w:t>
      </w:r>
    </w:p>
    <w:p w14:paraId="43FC4DD9" w14:textId="77777777" w:rsidR="00A062CE" w:rsidRDefault="00A062CE" w:rsidP="00A062CE">
      <w:pPr>
        <w:pStyle w:val="ListParagraph"/>
        <w:numPr>
          <w:ilvl w:val="0"/>
          <w:numId w:val="16"/>
        </w:numPr>
        <w:jc w:val="both"/>
      </w:pPr>
      <w:r>
        <w:t>List</w:t>
      </w:r>
    </w:p>
    <w:p w14:paraId="4143695B" w14:textId="77777777" w:rsidR="00A062CE" w:rsidRDefault="00A062CE" w:rsidP="00A062CE">
      <w:pPr>
        <w:ind w:left="360"/>
        <w:jc w:val="both"/>
      </w:pPr>
    </w:p>
    <w:p w14:paraId="522D94A2" w14:textId="77777777" w:rsidR="00A062CE" w:rsidRDefault="00A062CE" w:rsidP="00005846">
      <w:pPr>
        <w:jc w:val="both"/>
      </w:pPr>
    </w:p>
    <w:p w14:paraId="39ABFD1E" w14:textId="77777777" w:rsidR="00A062CE" w:rsidRDefault="00A062CE" w:rsidP="00005846">
      <w:pPr>
        <w:jc w:val="both"/>
      </w:pPr>
    </w:p>
    <w:p w14:paraId="161A41D1" w14:textId="77777777" w:rsidR="00A062CE" w:rsidRDefault="00A062CE" w:rsidP="00005846">
      <w:pPr>
        <w:jc w:val="both"/>
      </w:pPr>
      <w:r>
        <w:t>If you see any type field ends with “!” which means that field is required.</w:t>
      </w:r>
    </w:p>
    <w:p w14:paraId="085BA135" w14:textId="77777777" w:rsidR="00A062CE" w:rsidRDefault="00A062CE" w:rsidP="00005846">
      <w:pPr>
        <w:jc w:val="both"/>
      </w:pPr>
      <w:r>
        <w:t>EG:  license(key:String!)</w:t>
      </w:r>
    </w:p>
    <w:p w14:paraId="3E441D29" w14:textId="77777777" w:rsidR="00ED4B78" w:rsidRDefault="00A062CE" w:rsidP="00005846">
      <w:pPr>
        <w:jc w:val="both"/>
      </w:pPr>
      <w:r>
        <w:t xml:space="preserve">Here the key field is required. </w:t>
      </w:r>
    </w:p>
    <w:p w14:paraId="561F7C7E" w14:textId="77777777" w:rsidR="00A062CE" w:rsidRDefault="00A062CE" w:rsidP="00A062CE">
      <w:pPr>
        <w:pStyle w:val="Heading2"/>
      </w:pPr>
      <w:r>
        <w:t xml:space="preserve">Query the __schema </w:t>
      </w:r>
    </w:p>
    <w:p w14:paraId="10F7DC5F" w14:textId="77777777" w:rsidR="00A062CE" w:rsidRDefault="00251C6E" w:rsidP="00005846">
      <w:pPr>
        <w:jc w:val="both"/>
      </w:pPr>
      <w:r>
        <w:t xml:space="preserve">__schema is the root query of the GraphQL. We can get all the fields available under the root query. </w:t>
      </w:r>
    </w:p>
    <w:p w14:paraId="0FCDDFE3" w14:textId="77777777" w:rsidR="00251C6E" w:rsidRDefault="00251C6E" w:rsidP="00251C6E">
      <w:pPr>
        <w:pStyle w:val="ListParagraph"/>
        <w:numPr>
          <w:ilvl w:val="0"/>
          <w:numId w:val="16"/>
        </w:numPr>
        <w:jc w:val="both"/>
      </w:pPr>
      <w:r>
        <w:t>we can also see the fields which are deprecated in the response along with the non-deprecated field.</w:t>
      </w:r>
    </w:p>
    <w:p w14:paraId="6812C3DB" w14:textId="77777777" w:rsidR="00251C6E" w:rsidRDefault="00251C6E" w:rsidP="00251C6E">
      <w:pPr>
        <w:pStyle w:val="ListParagraph"/>
        <w:numPr>
          <w:ilvl w:val="0"/>
          <w:numId w:val="16"/>
        </w:numPr>
        <w:jc w:val="both"/>
      </w:pPr>
      <w:r>
        <w:t xml:space="preserve">To see whether the fields are deprecated on not we can add </w:t>
      </w:r>
      <w:r w:rsidR="002E444B">
        <w:t>isDeprecated filed</w:t>
      </w:r>
      <w:r>
        <w:t xml:space="preserve"> to the query.</w:t>
      </w:r>
    </w:p>
    <w:p w14:paraId="32F091D5" w14:textId="77777777" w:rsidR="00251C6E" w:rsidRDefault="00251C6E" w:rsidP="00005846">
      <w:pPr>
        <w:jc w:val="both"/>
        <w:rPr>
          <w:noProof/>
        </w:rPr>
      </w:pPr>
    </w:p>
    <w:p w14:paraId="52177A16" w14:textId="77777777" w:rsidR="00A062CE" w:rsidRDefault="00A062CE" w:rsidP="00005846">
      <w:pPr>
        <w:jc w:val="both"/>
      </w:pPr>
      <w:r>
        <w:rPr>
          <w:noProof/>
          <w:lang w:eastAsia="en-US"/>
        </w:rPr>
        <w:lastRenderedPageBreak/>
        <w:drawing>
          <wp:inline distT="0" distB="0" distL="0" distR="0" wp14:anchorId="317D9DF3" wp14:editId="3B214AB8">
            <wp:extent cx="5942809" cy="2332502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8061" b="12163"/>
                    <a:stretch/>
                  </pic:blipFill>
                  <pic:spPr bwMode="auto">
                    <a:xfrm>
                      <a:off x="0" y="0"/>
                      <a:ext cx="5943600" cy="2332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3726F" w14:textId="77777777" w:rsidR="00A062CE" w:rsidRDefault="00A062CE" w:rsidP="00005846">
      <w:pPr>
        <w:jc w:val="both"/>
      </w:pPr>
    </w:p>
    <w:p w14:paraId="243A015D" w14:textId="77777777" w:rsidR="00A062CE" w:rsidRDefault="002E4882" w:rsidP="002E4882">
      <w:pPr>
        <w:pStyle w:val="Heading1"/>
      </w:pPr>
      <w:r>
        <w:t>Handling Data</w:t>
      </w:r>
    </w:p>
    <w:p w14:paraId="60531BFC" w14:textId="77777777" w:rsidR="002E4882" w:rsidRDefault="002E444B" w:rsidP="00005846">
      <w:pPr>
        <w:jc w:val="both"/>
      </w:pPr>
      <w:r>
        <w:t xml:space="preserve">This is how we handle data in </w:t>
      </w:r>
      <w:r w:rsidR="0044162C">
        <w:t>GraphQl</w:t>
      </w:r>
    </w:p>
    <w:p w14:paraId="6F656C29" w14:textId="77777777" w:rsidR="00A062CE" w:rsidRDefault="002E4882" w:rsidP="002E4882">
      <w:pPr>
        <w:pStyle w:val="Heading2"/>
      </w:pPr>
      <w:r>
        <w:t>Aliases</w:t>
      </w:r>
    </w:p>
    <w:p w14:paraId="20F34407" w14:textId="77777777" w:rsidR="002E4882" w:rsidRDefault="002E444B" w:rsidP="00005846">
      <w:pPr>
        <w:jc w:val="both"/>
      </w:pPr>
      <w:r>
        <w:t xml:space="preserve">If we want to execute same query with different argument values or different set of fields. Then GraphQL will throw the below error. </w:t>
      </w:r>
    </w:p>
    <w:p w14:paraId="2F858002" w14:textId="11684837" w:rsidR="00A1734A" w:rsidRDefault="00903154" w:rsidP="00005846">
      <w:pPr>
        <w:jc w:val="both"/>
      </w:pPr>
      <w:r w:rsidRPr="00903154">
        <w:drawing>
          <wp:inline distT="0" distB="0" distL="0" distR="0" wp14:anchorId="68A71692" wp14:editId="76D0514E">
            <wp:extent cx="5943600" cy="25850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A0CC" w14:textId="77777777" w:rsidR="00A1734A" w:rsidRDefault="00A1734A" w:rsidP="00005846">
      <w:pPr>
        <w:jc w:val="both"/>
      </w:pPr>
    </w:p>
    <w:p w14:paraId="4101844E" w14:textId="77777777" w:rsidR="00A1734A" w:rsidRDefault="00A1734A" w:rsidP="00005846">
      <w:pPr>
        <w:jc w:val="both"/>
      </w:pPr>
      <w:r>
        <w:t xml:space="preserve">we can resolve this kind of errors by aliasing specific names to each query. </w:t>
      </w:r>
    </w:p>
    <w:p w14:paraId="4F065C5B" w14:textId="663D1F31" w:rsidR="00210581" w:rsidRDefault="00210581" w:rsidP="00005846">
      <w:pPr>
        <w:jc w:val="both"/>
      </w:pPr>
      <w:r>
        <w:t xml:space="preserve">See the below image, we assigned two different names to each query. And we are able to see the result. </w:t>
      </w:r>
    </w:p>
    <w:p w14:paraId="723D8823" w14:textId="2C7349D0" w:rsidR="00A1734A" w:rsidRDefault="00A1734A" w:rsidP="00005846">
      <w:pPr>
        <w:jc w:val="both"/>
      </w:pPr>
    </w:p>
    <w:p w14:paraId="3E6EEC91" w14:textId="7536DEBB" w:rsidR="00A52C43" w:rsidRDefault="00A52C43" w:rsidP="00005846">
      <w:pPr>
        <w:jc w:val="both"/>
      </w:pPr>
    </w:p>
    <w:p w14:paraId="3D9CA4D2" w14:textId="20344541" w:rsidR="004953AA" w:rsidRDefault="00757E6E" w:rsidP="00005846">
      <w:pPr>
        <w:jc w:val="both"/>
      </w:pPr>
      <w:r w:rsidRPr="00757E6E">
        <w:lastRenderedPageBreak/>
        <w:drawing>
          <wp:inline distT="0" distB="0" distL="0" distR="0" wp14:anchorId="105199C5" wp14:editId="63209D13">
            <wp:extent cx="5943600" cy="26282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DABD" w14:textId="77777777" w:rsidR="002E4882" w:rsidRDefault="002E4882" w:rsidP="002E4882">
      <w:pPr>
        <w:pStyle w:val="Heading2"/>
      </w:pPr>
      <w:r>
        <w:t xml:space="preserve">Fragments </w:t>
      </w:r>
    </w:p>
    <w:p w14:paraId="055C96C6" w14:textId="77777777" w:rsidR="00757E6E" w:rsidRDefault="00757E6E" w:rsidP="00005846">
      <w:pPr>
        <w:jc w:val="both"/>
      </w:pPr>
      <w:r>
        <w:t>In the Above example, there is a lot of repetition of fields. In an alternative, w</w:t>
      </w:r>
      <w:r w:rsidR="00D72405">
        <w:t xml:space="preserve">e can create </w:t>
      </w:r>
      <w:r>
        <w:t>a fragment to query repeatedly.</w:t>
      </w:r>
    </w:p>
    <w:p w14:paraId="78AD2791" w14:textId="3CF99CBD" w:rsidR="00D72405" w:rsidRDefault="00D72405" w:rsidP="00005846">
      <w:pPr>
        <w:jc w:val="both"/>
      </w:pPr>
      <w:r>
        <w:t>Fragments are</w:t>
      </w:r>
      <w:r w:rsidR="00757E6E">
        <w:t xml:space="preserve"> reusable sets of fields that can be included in queries as needed. </w:t>
      </w:r>
      <w:r>
        <w:t xml:space="preserve"> </w:t>
      </w:r>
    </w:p>
    <w:p w14:paraId="74DB0039" w14:textId="148B91B8" w:rsidR="00210581" w:rsidRDefault="00210581" w:rsidP="00005846">
      <w:pPr>
        <w:jc w:val="both"/>
      </w:pPr>
      <w:r>
        <w:t xml:space="preserve">Example: </w:t>
      </w:r>
    </w:p>
    <w:p w14:paraId="6491776B" w14:textId="7AF9CF4D" w:rsidR="0016368D" w:rsidRDefault="0016368D" w:rsidP="00005846">
      <w:pPr>
        <w:jc w:val="both"/>
      </w:pPr>
      <w:r w:rsidRPr="0016368D">
        <w:drawing>
          <wp:inline distT="0" distB="0" distL="0" distR="0" wp14:anchorId="0AA13926" wp14:editId="1C1173BA">
            <wp:extent cx="5943600" cy="26123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F1D56" w14:textId="14ABE62C" w:rsidR="0016368D" w:rsidRDefault="00757E6E" w:rsidP="00005846">
      <w:pPr>
        <w:jc w:val="both"/>
      </w:pPr>
      <w:r>
        <w:t>Like this we can create a fragment and reuse it in queries using “…&lt;fragment_name&gt;”</w:t>
      </w:r>
    </w:p>
    <w:p w14:paraId="21A9D93D" w14:textId="77777777" w:rsidR="00757E6E" w:rsidRDefault="00757E6E" w:rsidP="00005846">
      <w:pPr>
        <w:jc w:val="both"/>
      </w:pPr>
    </w:p>
    <w:p w14:paraId="0BFFB5EE" w14:textId="77777777" w:rsidR="00757E6E" w:rsidRDefault="00757E6E" w:rsidP="00005846">
      <w:pPr>
        <w:jc w:val="both"/>
      </w:pPr>
    </w:p>
    <w:p w14:paraId="6BF32AD9" w14:textId="77777777" w:rsidR="00757E6E" w:rsidRDefault="00757E6E" w:rsidP="00005846">
      <w:pPr>
        <w:jc w:val="both"/>
      </w:pPr>
    </w:p>
    <w:p w14:paraId="1642BA68" w14:textId="26B8988B" w:rsidR="002E4882" w:rsidRDefault="002E4882" w:rsidP="002E4882">
      <w:pPr>
        <w:pStyle w:val="Heading2"/>
      </w:pPr>
      <w:r>
        <w:lastRenderedPageBreak/>
        <w:t xml:space="preserve">Nested </w:t>
      </w:r>
      <w:r w:rsidR="00A147B0">
        <w:t>FIELDS, Paginaton and Connections</w:t>
      </w:r>
    </w:p>
    <w:p w14:paraId="18F5E380" w14:textId="7FDD38E2" w:rsidR="002E4882" w:rsidRDefault="00072D74" w:rsidP="00005846">
      <w:pPr>
        <w:jc w:val="both"/>
      </w:pPr>
      <w:r w:rsidRPr="00072D74">
        <w:drawing>
          <wp:inline distT="0" distB="0" distL="0" distR="0" wp14:anchorId="64DC2FB5" wp14:editId="0EBE0DDA">
            <wp:extent cx="5943600" cy="27266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1A3C" w14:textId="453B2D56" w:rsidR="00513FCA" w:rsidRDefault="00072D74" w:rsidP="00005846">
      <w:pPr>
        <w:jc w:val="both"/>
      </w:pPr>
      <w:r>
        <w:t xml:space="preserve">Look at the above example, </w:t>
      </w:r>
      <w:r w:rsidR="00513FCA">
        <w:t xml:space="preserve">Repositories fields has some nested fields such as id, name. to </w:t>
      </w:r>
      <w:r w:rsidR="00341D22">
        <w:t>query</w:t>
      </w:r>
      <w:r w:rsidR="00513FCA">
        <w:t xml:space="preserve"> those we need to mention the pagination and connections. </w:t>
      </w:r>
    </w:p>
    <w:p w14:paraId="320C3BF2" w14:textId="1A64827E" w:rsidR="00513FCA" w:rsidRDefault="00513FCA" w:rsidP="00513FCA">
      <w:pPr>
        <w:pStyle w:val="Heading3"/>
      </w:pPr>
      <w:r>
        <w:t xml:space="preserve">Pagination: </w:t>
      </w:r>
    </w:p>
    <w:p w14:paraId="5E9D5223" w14:textId="02F2026B" w:rsidR="00513FCA" w:rsidRDefault="00513FCA" w:rsidP="00005846">
      <w:pPr>
        <w:jc w:val="both"/>
      </w:pPr>
      <w:r>
        <w:t xml:space="preserve">Repositories field requires an argument such as (first, last) to query the results. </w:t>
      </w:r>
      <w:r w:rsidR="00341D22">
        <w:t>This will act as a filter. We have a list of filters available.</w:t>
      </w:r>
    </w:p>
    <w:p w14:paraId="3F9E98E0" w14:textId="004BEE56" w:rsidR="00513FCA" w:rsidRDefault="00513FCA" w:rsidP="00005846">
      <w:pPr>
        <w:jc w:val="both"/>
      </w:pPr>
      <w:r>
        <w:t xml:space="preserve">If we mention first: 5, it will query the first 5 repositories available for the user. </w:t>
      </w:r>
    </w:p>
    <w:p w14:paraId="47F23ABA" w14:textId="32C3BD53" w:rsidR="00341D22" w:rsidRDefault="00513FCA" w:rsidP="00005846">
      <w:pPr>
        <w:jc w:val="both"/>
      </w:pPr>
      <w:r>
        <w:t>If we mention last: 5, it will query the last</w:t>
      </w:r>
      <w:r>
        <w:t xml:space="preserve"> 5 repositories available for the user.</w:t>
      </w:r>
    </w:p>
    <w:p w14:paraId="2E690F42" w14:textId="1363E248" w:rsidR="00513FCA" w:rsidRDefault="00513FCA" w:rsidP="00513FCA">
      <w:pPr>
        <w:pStyle w:val="Heading3"/>
      </w:pPr>
      <w:r>
        <w:t>Connections:</w:t>
      </w:r>
    </w:p>
    <w:p w14:paraId="422FA2AE" w14:textId="5F98A27F" w:rsidR="002E4882" w:rsidRDefault="002D0AC6" w:rsidP="00341D22">
      <w:pPr>
        <w:jc w:val="both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460DA26" wp14:editId="48FA401F">
                <wp:simplePos x="0" y="0"/>
                <wp:positionH relativeFrom="column">
                  <wp:posOffset>3594735</wp:posOffset>
                </wp:positionH>
                <wp:positionV relativeFrom="paragraph">
                  <wp:posOffset>209550</wp:posOffset>
                </wp:positionV>
                <wp:extent cx="685800" cy="342900"/>
                <wp:effectExtent l="0" t="0" r="0" b="12700"/>
                <wp:wrapSquare wrapText="bothSides"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5FAD71" w14:textId="77777777" w:rsidR="002D0AC6" w:rsidRPr="002D0AC6" w:rsidRDefault="002D0AC6" w:rsidP="002D0AC6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2D0AC6">
                              <w:rPr>
                                <w:color w:val="FFFFFF" w:themeColor="background1"/>
                              </w:rPr>
                              <w:t>Node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60DA26" id="Text Box 38" o:spid="_x0000_s1036" type="#_x0000_t202" style="position:absolute;left:0;text-align:left;margin-left:283.05pt;margin-top:16.5pt;width:54pt;height:2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" filled="f" stroked="f">
                <v:textbox>
                  <w:txbxContent>
                    <w:p w14:paraId="115FAD71" w14:textId="77777777" w:rsidR="002D0AC6" w:rsidRPr="002D0AC6" w:rsidRDefault="002D0AC6" w:rsidP="002D0AC6">
                      <w:pPr>
                        <w:rPr>
                          <w:color w:val="FFFFFF" w:themeColor="background1"/>
                        </w:rPr>
                      </w:pPr>
                      <w:r w:rsidRPr="002D0AC6">
                        <w:rPr>
                          <w:color w:val="FFFFFF" w:themeColor="background1"/>
                        </w:rPr>
                        <w:t>Node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13FCA">
        <w:t xml:space="preserve">We also need to mention the connection between the repositories and the </w:t>
      </w:r>
      <w:r w:rsidR="009A5BE2">
        <w:t xml:space="preserve">nested fields. </w:t>
      </w:r>
    </w:p>
    <w:p w14:paraId="1A42E522" w14:textId="338FCA09" w:rsidR="00341D22" w:rsidRDefault="002D0AC6" w:rsidP="00341D22">
      <w:pPr>
        <w:jc w:val="both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8338BCA" wp14:editId="2E467929">
                <wp:simplePos x="0" y="0"/>
                <wp:positionH relativeFrom="column">
                  <wp:posOffset>1651000</wp:posOffset>
                </wp:positionH>
                <wp:positionV relativeFrom="paragraph">
                  <wp:posOffset>106045</wp:posOffset>
                </wp:positionV>
                <wp:extent cx="685800" cy="343535"/>
                <wp:effectExtent l="0" t="0" r="0" b="12065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A8EBE7" w14:textId="4451EF96" w:rsidR="002D0AC6" w:rsidRDefault="002D0AC6">
                            <w:r>
                              <w:t>Edges</w:t>
                            </w:r>
                          </w:p>
                          <w:p w14:paraId="1A22CE52" w14:textId="77777777" w:rsidR="002D0AC6" w:rsidRDefault="002D0AC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38BCA" id="Text Box 36" o:spid="_x0000_s1037" type="#_x0000_t202" style="position:absolute;left:0;text-align:left;margin-left:130pt;margin-top:8.35pt;width:54pt;height:27.0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" filled="f" stroked="f">
                <v:textbox>
                  <w:txbxContent>
                    <w:p w14:paraId="3DA8EBE7" w14:textId="4451EF96" w:rsidR="002D0AC6" w:rsidRDefault="002D0AC6">
                      <w:r>
                        <w:t>Edges</w:t>
                      </w:r>
                    </w:p>
                    <w:p w14:paraId="1A22CE52" w14:textId="77777777" w:rsidR="002D0AC6" w:rsidRDefault="002D0AC6"/>
                  </w:txbxContent>
                </v:textbox>
                <w10:wrap type="square"/>
              </v:shape>
            </w:pict>
          </mc:Fallback>
        </mc:AlternateContent>
      </w:r>
      <w:r w:rsidR="00341D22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0889906" wp14:editId="4D56AB5A">
                <wp:simplePos x="0" y="0"/>
                <wp:positionH relativeFrom="column">
                  <wp:posOffset>2908300</wp:posOffset>
                </wp:positionH>
                <wp:positionV relativeFrom="paragraph">
                  <wp:posOffset>106045</wp:posOffset>
                </wp:positionV>
                <wp:extent cx="1145540" cy="456565"/>
                <wp:effectExtent l="0" t="0" r="22860" b="26035"/>
                <wp:wrapThrough wrapText="bothSides">
                  <wp:wrapPolygon edited="0">
                    <wp:start x="0" y="0"/>
                    <wp:lineTo x="0" y="21630"/>
                    <wp:lineTo x="21552" y="21630"/>
                    <wp:lineTo x="21552" y="0"/>
                    <wp:lineTo x="0" y="0"/>
                  </wp:wrapPolygon>
                </wp:wrapThrough>
                <wp:docPr id="26" name="Rounded 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5540" cy="4565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BE204A" w14:textId="556DEE12" w:rsidR="00341D22" w:rsidRDefault="00341D22" w:rsidP="00341D22">
                            <w:pPr>
                              <w:jc w:val="center"/>
                            </w:pPr>
                            <w:r>
                              <w:t>Repository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889906" id="Rounded Rectangle 26" o:spid="_x0000_s1038" style="position:absolute;left:0;text-align:left;margin-left:229pt;margin-top:8.35pt;width:90.2pt;height:35.9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" fillcolor="#b53d68 [3204]" strokecolor="#591e33 [1604]" strokeweight="1pt">
                <v:stroke joinstyle="miter"/>
                <v:textbox>
                  <w:txbxContent>
                    <w:p w14:paraId="2DBE204A" w14:textId="556DEE12" w:rsidR="00341D22" w:rsidRDefault="00341D22" w:rsidP="00341D22">
                      <w:pPr>
                        <w:jc w:val="center"/>
                      </w:pPr>
                      <w:r>
                        <w:t>Repository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135D03E0" w14:textId="2BCEB587" w:rsidR="00341D22" w:rsidRDefault="00F7558B" w:rsidP="00341D22">
      <w:pPr>
        <w:jc w:val="both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5453EE0" wp14:editId="351CBE7E">
                <wp:simplePos x="0" y="0"/>
                <wp:positionH relativeFrom="column">
                  <wp:posOffset>165100</wp:posOffset>
                </wp:positionH>
                <wp:positionV relativeFrom="paragraph">
                  <wp:posOffset>425450</wp:posOffset>
                </wp:positionV>
                <wp:extent cx="1031240" cy="459740"/>
                <wp:effectExtent l="0" t="0" r="35560" b="22860"/>
                <wp:wrapThrough wrapText="bothSides">
                  <wp:wrapPolygon edited="0">
                    <wp:start x="0" y="0"/>
                    <wp:lineTo x="0" y="21481"/>
                    <wp:lineTo x="21813" y="21481"/>
                    <wp:lineTo x="21813" y="0"/>
                    <wp:lineTo x="0" y="0"/>
                  </wp:wrapPolygon>
                </wp:wrapThrough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4597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EFBFF0" w14:textId="093D9513" w:rsidR="00341D22" w:rsidRDefault="00341D22" w:rsidP="00341D22">
                            <w:r>
                              <w:t>Repositories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453EE0" id="Rounded Rectangle 22" o:spid="_x0000_s1039" style="position:absolute;left:0;text-align:left;margin-left:13pt;margin-top:33.5pt;width:81.2pt;height:36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" fillcolor="white [3201]" strokecolor="#b53d68 [3204]" strokeweight="1pt">
                <v:stroke joinstyle="miter"/>
                <v:textbox>
                  <w:txbxContent>
                    <w:p w14:paraId="76EFBFF0" w14:textId="093D9513" w:rsidR="00341D22" w:rsidRDefault="00341D22" w:rsidP="00341D22">
                      <w:r>
                        <w:t>Repositories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 w:rsidR="002D0AC6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57F22F9" wp14:editId="48CF5CC1">
                <wp:simplePos x="0" y="0"/>
                <wp:positionH relativeFrom="column">
                  <wp:posOffset>3594735</wp:posOffset>
                </wp:positionH>
                <wp:positionV relativeFrom="paragraph">
                  <wp:posOffset>1113790</wp:posOffset>
                </wp:positionV>
                <wp:extent cx="685800" cy="342900"/>
                <wp:effectExtent l="0" t="0" r="0" b="12700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D06DA8" w14:textId="77777777" w:rsidR="002D0AC6" w:rsidRPr="002D0AC6" w:rsidRDefault="002D0AC6" w:rsidP="002D0AC6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2D0AC6">
                              <w:rPr>
                                <w:color w:val="FFFFFF" w:themeColor="background1"/>
                              </w:rPr>
                              <w:t>Node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7F22F9" id="Text Box 40" o:spid="_x0000_s1040" type="#_x0000_t202" style="position:absolute;left:0;text-align:left;margin-left:283.05pt;margin-top:87.7pt;width:54pt;height:27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" filled="f" stroked="f">
                <v:textbox>
                  <w:txbxContent>
                    <w:p w14:paraId="57D06DA8" w14:textId="77777777" w:rsidR="002D0AC6" w:rsidRPr="002D0AC6" w:rsidRDefault="002D0AC6" w:rsidP="002D0AC6">
                      <w:pPr>
                        <w:rPr>
                          <w:color w:val="FFFFFF" w:themeColor="background1"/>
                        </w:rPr>
                      </w:pPr>
                      <w:r w:rsidRPr="002D0AC6">
                        <w:rPr>
                          <w:color w:val="FFFFFF" w:themeColor="background1"/>
                        </w:rPr>
                        <w:t>Node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D0AC6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A281E1A" wp14:editId="76CE495F">
                <wp:simplePos x="0" y="0"/>
                <wp:positionH relativeFrom="column">
                  <wp:posOffset>3594735</wp:posOffset>
                </wp:positionH>
                <wp:positionV relativeFrom="paragraph">
                  <wp:posOffset>427990</wp:posOffset>
                </wp:positionV>
                <wp:extent cx="685800" cy="342900"/>
                <wp:effectExtent l="0" t="0" r="0" b="12700"/>
                <wp:wrapSquare wrapText="bothSides"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5210A2" w14:textId="77777777" w:rsidR="002D0AC6" w:rsidRPr="002D0AC6" w:rsidRDefault="002D0AC6" w:rsidP="002D0AC6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2D0AC6">
                              <w:rPr>
                                <w:color w:val="FFFFFF" w:themeColor="background1"/>
                              </w:rPr>
                              <w:t>Node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281E1A" id="Text Box 41" o:spid="_x0000_s1041" type="#_x0000_t202" style="position:absolute;left:0;text-align:left;margin-left:283.05pt;margin-top:33.7pt;width:54pt;height:27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" filled="f" stroked="f">
                <v:textbox>
                  <w:txbxContent>
                    <w:p w14:paraId="095210A2" w14:textId="77777777" w:rsidR="002D0AC6" w:rsidRPr="002D0AC6" w:rsidRDefault="002D0AC6" w:rsidP="002D0AC6">
                      <w:pPr>
                        <w:rPr>
                          <w:color w:val="FFFFFF" w:themeColor="background1"/>
                        </w:rPr>
                      </w:pPr>
                      <w:r w:rsidRPr="002D0AC6">
                        <w:rPr>
                          <w:color w:val="FFFFFF" w:themeColor="background1"/>
                        </w:rPr>
                        <w:t>Node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D0AC6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E3A0DFC" wp14:editId="794795B8">
                <wp:simplePos x="0" y="0"/>
                <wp:positionH relativeFrom="column">
                  <wp:posOffset>1194816</wp:posOffset>
                </wp:positionH>
                <wp:positionV relativeFrom="paragraph">
                  <wp:posOffset>765810</wp:posOffset>
                </wp:positionV>
                <wp:extent cx="1599819" cy="688340"/>
                <wp:effectExtent l="0" t="0" r="26035" b="4826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9819" cy="6883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388F09" id="Straight Connector 34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4.1pt,60.3pt" to="220.05pt,114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 w:rsidR="00341D22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EDCDE50" wp14:editId="146ED1AA">
                <wp:simplePos x="0" y="0"/>
                <wp:positionH relativeFrom="column">
                  <wp:posOffset>1194436</wp:posOffset>
                </wp:positionH>
                <wp:positionV relativeFrom="paragraph">
                  <wp:posOffset>654050</wp:posOffset>
                </wp:positionV>
                <wp:extent cx="1599946" cy="112776"/>
                <wp:effectExtent l="0" t="0" r="26035" b="40005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9946" cy="11277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75B594" id="Straight Connector 35" o:spid="_x0000_s1026" style="position:absolute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94.05pt,51.5pt" to="220.05pt,60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="00341D22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8DC285F" wp14:editId="008D85ED">
                <wp:simplePos x="0" y="0"/>
                <wp:positionH relativeFrom="column">
                  <wp:posOffset>1194435</wp:posOffset>
                </wp:positionH>
                <wp:positionV relativeFrom="paragraph">
                  <wp:posOffset>82550</wp:posOffset>
                </wp:positionV>
                <wp:extent cx="1600200" cy="342900"/>
                <wp:effectExtent l="0" t="0" r="25400" b="3810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0020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CEC486" id="Straight Connector 33" o:spid="_x0000_s1026" style="position:absolute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4.05pt,6.5pt" to="220.05pt,33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 w:rsidR="00341D22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9182563" wp14:editId="5A1EC30B">
                <wp:simplePos x="0" y="0"/>
                <wp:positionH relativeFrom="column">
                  <wp:posOffset>2908935</wp:posOffset>
                </wp:positionH>
                <wp:positionV relativeFrom="paragraph">
                  <wp:posOffset>1228090</wp:posOffset>
                </wp:positionV>
                <wp:extent cx="1145540" cy="456565"/>
                <wp:effectExtent l="0" t="0" r="22860" b="26035"/>
                <wp:wrapThrough wrapText="bothSides">
                  <wp:wrapPolygon edited="0">
                    <wp:start x="0" y="0"/>
                    <wp:lineTo x="0" y="21630"/>
                    <wp:lineTo x="21552" y="21630"/>
                    <wp:lineTo x="21552" y="0"/>
                    <wp:lineTo x="0" y="0"/>
                  </wp:wrapPolygon>
                </wp:wrapThrough>
                <wp:docPr id="32" name="Rounded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5540" cy="4565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0E6B12" w14:textId="77777777" w:rsidR="00341D22" w:rsidRDefault="00341D22" w:rsidP="00341D22">
                            <w:pPr>
                              <w:jc w:val="center"/>
                            </w:pPr>
                            <w:r>
                              <w:t>Repository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182563" id="Rounded Rectangle 32" o:spid="_x0000_s1042" style="position:absolute;left:0;text-align:left;margin-left:229.05pt;margin-top:96.7pt;width:90.2pt;height:35.9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" fillcolor="#b53d68 [3204]" strokecolor="#591e33 [1604]" strokeweight="1pt">
                <v:stroke joinstyle="miter"/>
                <v:textbox>
                  <w:txbxContent>
                    <w:p w14:paraId="1F0E6B12" w14:textId="77777777" w:rsidR="00341D22" w:rsidRDefault="00341D22" w:rsidP="00341D22">
                      <w:pPr>
                        <w:jc w:val="center"/>
                      </w:pPr>
                      <w:r>
                        <w:t>Repository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 w:rsidR="00341D22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E21BF39" wp14:editId="3416C207">
                <wp:simplePos x="0" y="0"/>
                <wp:positionH relativeFrom="column">
                  <wp:posOffset>2908935</wp:posOffset>
                </wp:positionH>
                <wp:positionV relativeFrom="paragraph">
                  <wp:posOffset>542290</wp:posOffset>
                </wp:positionV>
                <wp:extent cx="1145540" cy="456565"/>
                <wp:effectExtent l="0" t="0" r="22860" b="26035"/>
                <wp:wrapThrough wrapText="bothSides">
                  <wp:wrapPolygon edited="0">
                    <wp:start x="0" y="0"/>
                    <wp:lineTo x="0" y="21630"/>
                    <wp:lineTo x="21552" y="21630"/>
                    <wp:lineTo x="21552" y="0"/>
                    <wp:lineTo x="0" y="0"/>
                  </wp:wrapPolygon>
                </wp:wrapThrough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5540" cy="4565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EA4AC" w14:textId="77777777" w:rsidR="00341D22" w:rsidRDefault="00341D22" w:rsidP="00341D22">
                            <w:pPr>
                              <w:jc w:val="center"/>
                            </w:pPr>
                            <w:r>
                              <w:t>Repository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21BF39" id="Rounded Rectangle 31" o:spid="_x0000_s1043" style="position:absolute;left:0;text-align:left;margin-left:229.05pt;margin-top:42.7pt;width:90.2pt;height:35.9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" fillcolor="#b53d68 [3204]" strokecolor="#591e33 [1604]" strokeweight="1pt">
                <v:stroke joinstyle="miter"/>
                <v:textbox>
                  <w:txbxContent>
                    <w:p w14:paraId="2F7EA4AC" w14:textId="77777777" w:rsidR="00341D22" w:rsidRDefault="00341D22" w:rsidP="00341D22">
                      <w:pPr>
                        <w:jc w:val="center"/>
                      </w:pPr>
                      <w:r>
                        <w:t>Repository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3880D570" w14:textId="6DCBF083" w:rsidR="00F7118E" w:rsidRDefault="00F7118E" w:rsidP="00005846">
      <w:pPr>
        <w:jc w:val="both"/>
      </w:pPr>
    </w:p>
    <w:p w14:paraId="5B361840" w14:textId="77777777" w:rsidR="00F7558B" w:rsidRDefault="00F7558B" w:rsidP="00005846">
      <w:pPr>
        <w:jc w:val="both"/>
      </w:pPr>
    </w:p>
    <w:p w14:paraId="3B130F7D" w14:textId="77777777" w:rsidR="00F7558B" w:rsidRDefault="00F7558B" w:rsidP="00005846">
      <w:pPr>
        <w:jc w:val="both"/>
      </w:pPr>
    </w:p>
    <w:p w14:paraId="65460B0D" w14:textId="77777777" w:rsidR="00F7558B" w:rsidRDefault="00F7558B" w:rsidP="00005846">
      <w:pPr>
        <w:jc w:val="both"/>
      </w:pPr>
    </w:p>
    <w:p w14:paraId="4B22EE1A" w14:textId="77777777" w:rsidR="00F7558B" w:rsidRDefault="00F7558B" w:rsidP="00005846">
      <w:pPr>
        <w:jc w:val="both"/>
      </w:pPr>
    </w:p>
    <w:p w14:paraId="1615495E" w14:textId="77777777" w:rsidR="00F7558B" w:rsidRDefault="00F7558B" w:rsidP="00005846">
      <w:pPr>
        <w:jc w:val="both"/>
      </w:pPr>
    </w:p>
    <w:p w14:paraId="6CC9E16F" w14:textId="77777777" w:rsidR="00F7558B" w:rsidRDefault="00F7558B" w:rsidP="00005846">
      <w:pPr>
        <w:jc w:val="both"/>
      </w:pPr>
    </w:p>
    <w:p w14:paraId="17DA5411" w14:textId="65260DEA" w:rsidR="00F7558B" w:rsidRDefault="00C65B42" w:rsidP="00005846">
      <w:pPr>
        <w:jc w:val="both"/>
      </w:pPr>
      <w:r>
        <w:t>So,</w:t>
      </w:r>
      <w:r w:rsidR="00F7558B">
        <w:t xml:space="preserve"> to query the repositories we need to mention the edges and its nodes. </w:t>
      </w:r>
    </w:p>
    <w:p w14:paraId="43D6B5C5" w14:textId="77777777" w:rsidR="00F7558B" w:rsidRDefault="00F7558B" w:rsidP="00005846">
      <w:pPr>
        <w:jc w:val="both"/>
      </w:pPr>
    </w:p>
    <w:p w14:paraId="08602AA0" w14:textId="6FFE06D7" w:rsidR="00F7558B" w:rsidRDefault="00F7558B" w:rsidP="00005846">
      <w:pPr>
        <w:jc w:val="both"/>
      </w:pPr>
      <w:r w:rsidRPr="00513FCA">
        <w:lastRenderedPageBreak/>
        <w:drawing>
          <wp:inline distT="0" distB="0" distL="0" distR="0" wp14:anchorId="7F595B84" wp14:editId="20F43327">
            <wp:extent cx="5943600" cy="2604135"/>
            <wp:effectExtent l="0" t="0" r="0" b="120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FE4A" w14:textId="77777777" w:rsidR="00F7558B" w:rsidRDefault="00F7558B" w:rsidP="00005846">
      <w:pPr>
        <w:jc w:val="both"/>
      </w:pPr>
    </w:p>
    <w:p w14:paraId="4188F690" w14:textId="77777777" w:rsidR="00F7118E" w:rsidRDefault="00F7118E" w:rsidP="00F7118E">
      <w:pPr>
        <w:pStyle w:val="Heading1"/>
      </w:pPr>
      <w:r>
        <w:t xml:space="preserve">Operations and Variables </w:t>
      </w:r>
    </w:p>
    <w:p w14:paraId="31266DC9" w14:textId="365BFBE9" w:rsidR="00F7118E" w:rsidRDefault="00C768ED" w:rsidP="00005846">
      <w:pPr>
        <w:jc w:val="both"/>
      </w:pPr>
      <w:r>
        <w:t>The queries can run without mentioning its names just like anonymous functions. But like below we can mention name the operations, variables.</w:t>
      </w:r>
    </w:p>
    <w:p w14:paraId="3E21EBB3" w14:textId="17F1432C" w:rsidR="00C768ED" w:rsidRDefault="00E6042B" w:rsidP="00005846">
      <w:pPr>
        <w:jc w:val="both"/>
      </w:pPr>
      <w:r w:rsidRPr="00E6042B">
        <w:drawing>
          <wp:inline distT="0" distB="0" distL="0" distR="0" wp14:anchorId="1DAAA7EF" wp14:editId="7D9DD4F8">
            <wp:extent cx="5943600" cy="3714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9229" w14:textId="77777777" w:rsidR="002E4882" w:rsidRDefault="00F7118E" w:rsidP="00F7118E">
      <w:pPr>
        <w:pStyle w:val="Heading2"/>
      </w:pPr>
      <w:r>
        <w:lastRenderedPageBreak/>
        <w:t xml:space="preserve">Operation names </w:t>
      </w:r>
    </w:p>
    <w:p w14:paraId="2349F614" w14:textId="74F5B283" w:rsidR="00F7118E" w:rsidRDefault="00F33741" w:rsidP="00005846">
      <w:pPr>
        <w:jc w:val="both"/>
      </w:pPr>
      <w:r>
        <w:t xml:space="preserve">Like this we can define the query/operation names and select the particular query to execute. </w:t>
      </w:r>
    </w:p>
    <w:p w14:paraId="3CBE3D35" w14:textId="6D9DB211" w:rsidR="00F33741" w:rsidRDefault="00F33741" w:rsidP="00005846">
      <w:pPr>
        <w:jc w:val="both"/>
      </w:pPr>
      <w:r w:rsidRPr="00F33741">
        <w:drawing>
          <wp:inline distT="0" distB="0" distL="0" distR="0" wp14:anchorId="55C52B5D" wp14:editId="457B0FB9">
            <wp:extent cx="5943600" cy="37147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91D0" w14:textId="0489D9A5" w:rsidR="00F33741" w:rsidRDefault="00552AB1" w:rsidP="00005846">
      <w:pPr>
        <w:jc w:val="both"/>
      </w:pPr>
      <w:r>
        <w:t>H</w:t>
      </w:r>
      <w:r w:rsidR="00F33741">
        <w:t xml:space="preserve">ere I used, Pokémon Database example from </w:t>
      </w:r>
      <w:r w:rsidR="00F33741" w:rsidRPr="00F33741">
        <w:rPr>
          <w:color w:val="B53D68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GraphQL</w:t>
      </w:r>
      <w:r w:rsidR="00F33741">
        <w:t xml:space="preserve"> </w:t>
      </w:r>
      <w:r w:rsidR="00F33741" w:rsidRPr="00F33741">
        <w:rPr>
          <w:color w:val="B53D68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playground</w:t>
      </w:r>
      <w:r w:rsidR="00F33741">
        <w:t xml:space="preserve"> desktop IDE. </w:t>
      </w:r>
    </w:p>
    <w:p w14:paraId="6772262B" w14:textId="77777777" w:rsidR="00F7118E" w:rsidRDefault="00F7118E" w:rsidP="00F7118E">
      <w:pPr>
        <w:pStyle w:val="Heading2"/>
      </w:pPr>
      <w:r>
        <w:t xml:space="preserve">Variable names </w:t>
      </w:r>
    </w:p>
    <w:p w14:paraId="212F35B6" w14:textId="53FAEBB8" w:rsidR="00F7118E" w:rsidRDefault="0079395E" w:rsidP="00005846">
      <w:pPr>
        <w:jc w:val="both"/>
      </w:pPr>
      <w:r>
        <w:t xml:space="preserve">Here is the below example, we created a variable name and passed argument to the pokemon() query used that variable name. </w:t>
      </w:r>
    </w:p>
    <w:p w14:paraId="2897A61C" w14:textId="77777777" w:rsidR="0079395E" w:rsidRDefault="0079395E" w:rsidP="00005846">
      <w:pPr>
        <w:jc w:val="both"/>
      </w:pPr>
      <w:r>
        <w:t>Created $name variable</w:t>
      </w:r>
    </w:p>
    <w:p w14:paraId="211594D1" w14:textId="05528132" w:rsidR="0079395E" w:rsidRDefault="0079395E" w:rsidP="00005846">
      <w:pPr>
        <w:jc w:val="both"/>
      </w:pPr>
      <w:r>
        <w:t xml:space="preserve">assigned “name”: “Pikachu” in Query variables </w:t>
      </w:r>
    </w:p>
    <w:p w14:paraId="5DABE24E" w14:textId="5F6E6FF6" w:rsidR="0079395E" w:rsidRDefault="0079395E" w:rsidP="00005846">
      <w:pPr>
        <w:jc w:val="both"/>
      </w:pPr>
      <w:r>
        <w:t>passed pokemon(name: $name)</w:t>
      </w:r>
    </w:p>
    <w:p w14:paraId="2ACA1D17" w14:textId="77777777" w:rsidR="0079395E" w:rsidRDefault="0079395E" w:rsidP="00005846">
      <w:pPr>
        <w:jc w:val="both"/>
      </w:pPr>
    </w:p>
    <w:p w14:paraId="26CAC456" w14:textId="3A356720" w:rsidR="0079395E" w:rsidRDefault="0079395E" w:rsidP="00005846">
      <w:pPr>
        <w:jc w:val="both"/>
      </w:pPr>
      <w:r>
        <w:t>So, the query pulled the information of pokemon name Pikachu from the database.</w:t>
      </w:r>
    </w:p>
    <w:p w14:paraId="0536AEA2" w14:textId="77777777" w:rsidR="00530A6E" w:rsidRDefault="00530A6E" w:rsidP="00005846">
      <w:pPr>
        <w:jc w:val="both"/>
      </w:pPr>
    </w:p>
    <w:p w14:paraId="4729BFDB" w14:textId="3AF4D178" w:rsidR="0008673C" w:rsidRDefault="0008673C" w:rsidP="00005846">
      <w:pPr>
        <w:jc w:val="both"/>
      </w:pPr>
      <w:r w:rsidRPr="0008673C">
        <w:lastRenderedPageBreak/>
        <w:drawing>
          <wp:inline distT="0" distB="0" distL="0" distR="0" wp14:anchorId="5D14C683" wp14:editId="1C419353">
            <wp:extent cx="5943600" cy="37147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17D7" w14:textId="77777777" w:rsidR="0008673C" w:rsidRDefault="0008673C" w:rsidP="00005846">
      <w:pPr>
        <w:jc w:val="both"/>
      </w:pPr>
    </w:p>
    <w:p w14:paraId="2B2C44C9" w14:textId="77777777" w:rsidR="00F7118E" w:rsidRDefault="00F7118E" w:rsidP="00F7118E">
      <w:pPr>
        <w:pStyle w:val="Heading2"/>
      </w:pPr>
      <w:r>
        <w:t>Multiple variable definitions</w:t>
      </w:r>
    </w:p>
    <w:p w14:paraId="5C57994D" w14:textId="77777777" w:rsidR="00F7118E" w:rsidRDefault="00F7118E" w:rsidP="00005846">
      <w:pPr>
        <w:jc w:val="both"/>
      </w:pPr>
    </w:p>
    <w:p w14:paraId="046F3500" w14:textId="677A3225" w:rsidR="00BB67E5" w:rsidRDefault="00BB67E5" w:rsidP="00005846">
      <w:pPr>
        <w:jc w:val="both"/>
      </w:pPr>
      <w:r w:rsidRPr="00BB67E5">
        <w:drawing>
          <wp:inline distT="0" distB="0" distL="0" distR="0" wp14:anchorId="55E295F3" wp14:editId="00E1E011">
            <wp:extent cx="5943600" cy="263271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F740" w14:textId="745D911D" w:rsidR="00BB67E5" w:rsidRDefault="00BB67E5" w:rsidP="00005846">
      <w:pPr>
        <w:jc w:val="both"/>
      </w:pPr>
      <w:r>
        <w:t>Like above we can define and pass multiple variables to a query and use where ever it required.</w:t>
      </w:r>
    </w:p>
    <w:p w14:paraId="27A10759" w14:textId="77777777" w:rsidR="00F7118E" w:rsidRDefault="00F7118E" w:rsidP="00F7118E">
      <w:pPr>
        <w:pStyle w:val="Heading2"/>
      </w:pPr>
      <w:r>
        <w:lastRenderedPageBreak/>
        <w:t xml:space="preserve">Mutation </w:t>
      </w:r>
    </w:p>
    <w:p w14:paraId="0E24A8B4" w14:textId="77777777" w:rsidR="0033596F" w:rsidRDefault="0033596F" w:rsidP="00005846">
      <w:pPr>
        <w:jc w:val="both"/>
      </w:pPr>
      <w:r>
        <w:t xml:space="preserve">Using Mutations, we can modify the data in the database. </w:t>
      </w:r>
    </w:p>
    <w:p w14:paraId="234ED193" w14:textId="77777777" w:rsidR="0033596F" w:rsidRDefault="0033596F" w:rsidP="00005846">
      <w:pPr>
        <w:pStyle w:val="ListParagraph"/>
        <w:numPr>
          <w:ilvl w:val="0"/>
          <w:numId w:val="16"/>
        </w:numPr>
        <w:jc w:val="both"/>
      </w:pPr>
      <w:r>
        <w:t xml:space="preserve">Mutations are similar to PUT or DELETE in REST. </w:t>
      </w:r>
    </w:p>
    <w:p w14:paraId="3AA4C0A1" w14:textId="77777777" w:rsidR="0033596F" w:rsidRDefault="0033596F" w:rsidP="00005846">
      <w:pPr>
        <w:pStyle w:val="ListParagraph"/>
        <w:numPr>
          <w:ilvl w:val="0"/>
          <w:numId w:val="16"/>
        </w:numPr>
        <w:jc w:val="both"/>
      </w:pPr>
      <w:r>
        <w:t xml:space="preserve">We send the data as a payload in a mutation. </w:t>
      </w:r>
    </w:p>
    <w:p w14:paraId="54C24D68" w14:textId="77777777" w:rsidR="0033596F" w:rsidRDefault="0033596F" w:rsidP="00005846">
      <w:pPr>
        <w:pStyle w:val="ListParagraph"/>
        <w:numPr>
          <w:ilvl w:val="0"/>
          <w:numId w:val="16"/>
        </w:numPr>
        <w:jc w:val="both"/>
      </w:pPr>
      <w:r>
        <w:t xml:space="preserve">GraphQL changes the dataset behind the schema. </w:t>
      </w:r>
    </w:p>
    <w:p w14:paraId="32AC15FE" w14:textId="3D207536" w:rsidR="0033596F" w:rsidRDefault="0033596F" w:rsidP="00005846">
      <w:pPr>
        <w:pStyle w:val="ListParagraph"/>
        <w:numPr>
          <w:ilvl w:val="0"/>
          <w:numId w:val="16"/>
        </w:numPr>
        <w:jc w:val="both"/>
      </w:pPr>
      <w:r>
        <w:t>API defines which Mutations are allowed.</w:t>
      </w:r>
    </w:p>
    <w:p w14:paraId="1EAEDAB5" w14:textId="35090947" w:rsidR="00D01863" w:rsidRDefault="00D01863" w:rsidP="007413AA">
      <w:pPr>
        <w:jc w:val="both"/>
      </w:pPr>
      <w:r>
        <w:t xml:space="preserve">If create a GraphQL server, we need to define the mutations. </w:t>
      </w:r>
    </w:p>
    <w:p w14:paraId="771A6339" w14:textId="25AEDC21" w:rsidR="003F6742" w:rsidRDefault="003F6742" w:rsidP="007413AA">
      <w:pPr>
        <w:jc w:val="both"/>
      </w:pPr>
      <w:r>
        <w:t>Here are few Mutations allowed by GitHub</w:t>
      </w:r>
    </w:p>
    <w:p w14:paraId="2819E11A" w14:textId="403FB1D5" w:rsidR="003F6742" w:rsidRDefault="003F6742" w:rsidP="007413AA">
      <w:pPr>
        <w:jc w:val="both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07E3910" wp14:editId="66961C08">
                <wp:simplePos x="0" y="0"/>
                <wp:positionH relativeFrom="column">
                  <wp:posOffset>48260</wp:posOffset>
                </wp:positionH>
                <wp:positionV relativeFrom="paragraph">
                  <wp:posOffset>43180</wp:posOffset>
                </wp:positionV>
                <wp:extent cx="5600700" cy="3429635"/>
                <wp:effectExtent l="0" t="0" r="38100" b="24765"/>
                <wp:wrapThrough wrapText="bothSides">
                  <wp:wrapPolygon edited="0">
                    <wp:start x="1371" y="0"/>
                    <wp:lineTo x="686" y="480"/>
                    <wp:lineTo x="0" y="1920"/>
                    <wp:lineTo x="0" y="19356"/>
                    <wp:lineTo x="294" y="20636"/>
                    <wp:lineTo x="1273" y="21596"/>
                    <wp:lineTo x="1371" y="21596"/>
                    <wp:lineTo x="20278" y="21596"/>
                    <wp:lineTo x="20376" y="21596"/>
                    <wp:lineTo x="21355" y="20636"/>
                    <wp:lineTo x="21649" y="19356"/>
                    <wp:lineTo x="21649" y="1920"/>
                    <wp:lineTo x="20963" y="480"/>
                    <wp:lineTo x="20278" y="0"/>
                    <wp:lineTo x="1371" y="0"/>
                  </wp:wrapPolygon>
                </wp:wrapThrough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342963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23998F" w14:textId="77777777" w:rsidR="003F6742" w:rsidRPr="003F6742" w:rsidRDefault="003F6742" w:rsidP="003F6742">
                            <w:pPr>
                              <w:pStyle w:val="Quote"/>
                              <w:rPr>
                                <w:sz w:val="13"/>
                              </w:rPr>
                            </w:pPr>
                            <w:r w:rsidRPr="003F6742">
                              <w:rPr>
                                <w:sz w:val="13"/>
                              </w:rPr>
                              <w:t> </w:t>
                            </w:r>
                          </w:p>
                          <w:p w14:paraId="4CC6B48D" w14:textId="77777777" w:rsidR="003F6742" w:rsidRPr="003F6742" w:rsidRDefault="003F6742" w:rsidP="003F6742">
                            <w:pPr>
                              <w:pStyle w:val="Quote"/>
                              <w:rPr>
                                <w:sz w:val="13"/>
                              </w:rPr>
                            </w:pPr>
                            <w:r w:rsidRPr="003F6742">
                              <w:rPr>
                                <w:sz w:val="13"/>
                              </w:rPr>
                              <w:t>createProject(input: CreateProjectInput!): CreateProjectPayload</w:t>
                            </w:r>
                          </w:p>
                          <w:p w14:paraId="7E096880" w14:textId="77777777" w:rsidR="003F6742" w:rsidRPr="003F6742" w:rsidRDefault="003F6742" w:rsidP="003F6742">
                            <w:pPr>
                              <w:pStyle w:val="Quote"/>
                              <w:rPr>
                                <w:sz w:val="13"/>
                              </w:rPr>
                            </w:pPr>
                            <w:r w:rsidRPr="003F6742">
                              <w:rPr>
                                <w:sz w:val="13"/>
                              </w:rPr>
                              <w:t>Creates a new project.</w:t>
                            </w:r>
                          </w:p>
                          <w:p w14:paraId="49FAEA30" w14:textId="77777777" w:rsidR="003F6742" w:rsidRPr="003F6742" w:rsidRDefault="003F6742" w:rsidP="003F6742">
                            <w:pPr>
                              <w:pStyle w:val="Quote"/>
                              <w:rPr>
                                <w:sz w:val="13"/>
                              </w:rPr>
                            </w:pPr>
                            <w:r w:rsidRPr="003F6742">
                              <w:rPr>
                                <w:sz w:val="13"/>
                              </w:rPr>
                              <w:t> </w:t>
                            </w:r>
                          </w:p>
                          <w:p w14:paraId="39F71EA9" w14:textId="77777777" w:rsidR="003F6742" w:rsidRPr="003F6742" w:rsidRDefault="003F6742" w:rsidP="003F6742">
                            <w:pPr>
                              <w:pStyle w:val="Quote"/>
                              <w:rPr>
                                <w:sz w:val="13"/>
                              </w:rPr>
                            </w:pPr>
                            <w:r w:rsidRPr="003F6742">
                              <w:rPr>
                                <w:sz w:val="13"/>
                              </w:rPr>
                              <w:t>createPullRequest(input: CreatePullRequestInput!): CreatePullRequestPayload</w:t>
                            </w:r>
                          </w:p>
                          <w:p w14:paraId="58601076" w14:textId="77777777" w:rsidR="003F6742" w:rsidRPr="003F6742" w:rsidRDefault="003F6742" w:rsidP="003F6742">
                            <w:pPr>
                              <w:pStyle w:val="Quote"/>
                              <w:rPr>
                                <w:sz w:val="13"/>
                              </w:rPr>
                            </w:pPr>
                            <w:r w:rsidRPr="003F6742">
                              <w:rPr>
                                <w:sz w:val="13"/>
                              </w:rPr>
                              <w:t>Create a new pull request</w:t>
                            </w:r>
                          </w:p>
                          <w:p w14:paraId="78645B40" w14:textId="77777777" w:rsidR="003F6742" w:rsidRPr="003F6742" w:rsidRDefault="003F6742" w:rsidP="003F6742">
                            <w:pPr>
                              <w:pStyle w:val="Quote"/>
                              <w:rPr>
                                <w:sz w:val="13"/>
                              </w:rPr>
                            </w:pPr>
                            <w:r w:rsidRPr="003F6742">
                              <w:rPr>
                                <w:sz w:val="13"/>
                              </w:rPr>
                              <w:t> </w:t>
                            </w:r>
                          </w:p>
                          <w:p w14:paraId="3D0DA507" w14:textId="77777777" w:rsidR="003F6742" w:rsidRPr="003F6742" w:rsidRDefault="003F6742" w:rsidP="003F6742">
                            <w:pPr>
                              <w:pStyle w:val="Quote"/>
                              <w:rPr>
                                <w:sz w:val="13"/>
                              </w:rPr>
                            </w:pPr>
                            <w:r w:rsidRPr="003F6742">
                              <w:rPr>
                                <w:sz w:val="13"/>
                              </w:rPr>
                              <w:t>createRef(input: CreateRefInput!): CreateRefPayload</w:t>
                            </w:r>
                          </w:p>
                          <w:p w14:paraId="4F80E445" w14:textId="77777777" w:rsidR="003F6742" w:rsidRPr="003F6742" w:rsidRDefault="003F6742" w:rsidP="003F6742">
                            <w:pPr>
                              <w:pStyle w:val="Quote"/>
                              <w:rPr>
                                <w:sz w:val="13"/>
                              </w:rPr>
                            </w:pPr>
                            <w:r w:rsidRPr="003F6742">
                              <w:rPr>
                                <w:sz w:val="13"/>
                              </w:rPr>
                              <w:t>Create a new Git Ref.</w:t>
                            </w:r>
                          </w:p>
                          <w:p w14:paraId="1EC20608" w14:textId="77777777" w:rsidR="003F6742" w:rsidRPr="003F6742" w:rsidRDefault="003F6742" w:rsidP="003F6742">
                            <w:pPr>
                              <w:pStyle w:val="Quote"/>
                              <w:rPr>
                                <w:sz w:val="13"/>
                              </w:rPr>
                            </w:pPr>
                            <w:r w:rsidRPr="003F6742">
                              <w:rPr>
                                <w:sz w:val="13"/>
                              </w:rPr>
                              <w:t> </w:t>
                            </w:r>
                          </w:p>
                          <w:p w14:paraId="146E2804" w14:textId="77777777" w:rsidR="003F6742" w:rsidRPr="003F6742" w:rsidRDefault="003F6742" w:rsidP="003F6742">
                            <w:pPr>
                              <w:pStyle w:val="Quote"/>
                              <w:rPr>
                                <w:sz w:val="13"/>
                              </w:rPr>
                            </w:pPr>
                            <w:r w:rsidRPr="003F6742">
                              <w:rPr>
                                <w:sz w:val="13"/>
                              </w:rPr>
                              <w:t>createRepository(input: CreateRepositoryInput!): CreateRepositoryPayload</w:t>
                            </w:r>
                          </w:p>
                          <w:p w14:paraId="6101E363" w14:textId="77777777" w:rsidR="003F6742" w:rsidRPr="003F6742" w:rsidRDefault="003F6742" w:rsidP="003F6742">
                            <w:pPr>
                              <w:pStyle w:val="Quote"/>
                              <w:rPr>
                                <w:sz w:val="13"/>
                              </w:rPr>
                            </w:pPr>
                            <w:r w:rsidRPr="003F6742">
                              <w:rPr>
                                <w:sz w:val="13"/>
                              </w:rPr>
                              <w:t>Create a new repository.</w:t>
                            </w:r>
                          </w:p>
                          <w:p w14:paraId="1E42D3A4" w14:textId="77777777" w:rsidR="003F6742" w:rsidRPr="003F6742" w:rsidRDefault="003F6742" w:rsidP="003F6742">
                            <w:pPr>
                              <w:pStyle w:val="Quote"/>
                              <w:rPr>
                                <w:sz w:val="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7E3910" id="Rounded Rectangle 47" o:spid="_x0000_s1044" style="position:absolute;left:0;text-align:left;margin-left:3.8pt;margin-top:3.4pt;width:441pt;height:270.05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" fillcolor="white [3201]" strokecolor="#872d4e [3209]" strokeweight="1pt">
                <v:stroke joinstyle="miter"/>
                <v:textbox>
                  <w:txbxContent>
                    <w:p w14:paraId="0C23998F" w14:textId="77777777" w:rsidR="003F6742" w:rsidRPr="003F6742" w:rsidRDefault="003F6742" w:rsidP="003F6742">
                      <w:pPr>
                        <w:pStyle w:val="Quote"/>
                        <w:rPr>
                          <w:sz w:val="13"/>
                        </w:rPr>
                      </w:pPr>
                      <w:r w:rsidRPr="003F6742">
                        <w:rPr>
                          <w:sz w:val="13"/>
                        </w:rPr>
                        <w:t> </w:t>
                      </w:r>
                    </w:p>
                    <w:p w14:paraId="4CC6B48D" w14:textId="77777777" w:rsidR="003F6742" w:rsidRPr="003F6742" w:rsidRDefault="003F6742" w:rsidP="003F6742">
                      <w:pPr>
                        <w:pStyle w:val="Quote"/>
                        <w:rPr>
                          <w:sz w:val="13"/>
                        </w:rPr>
                      </w:pPr>
                      <w:r w:rsidRPr="003F6742">
                        <w:rPr>
                          <w:sz w:val="13"/>
                        </w:rPr>
                        <w:t>createProject(input: CreateProjectInput!): CreateProjectPayload</w:t>
                      </w:r>
                    </w:p>
                    <w:p w14:paraId="7E096880" w14:textId="77777777" w:rsidR="003F6742" w:rsidRPr="003F6742" w:rsidRDefault="003F6742" w:rsidP="003F6742">
                      <w:pPr>
                        <w:pStyle w:val="Quote"/>
                        <w:rPr>
                          <w:sz w:val="13"/>
                        </w:rPr>
                      </w:pPr>
                      <w:r w:rsidRPr="003F6742">
                        <w:rPr>
                          <w:sz w:val="13"/>
                        </w:rPr>
                        <w:t>Creates a new project.</w:t>
                      </w:r>
                    </w:p>
                    <w:p w14:paraId="49FAEA30" w14:textId="77777777" w:rsidR="003F6742" w:rsidRPr="003F6742" w:rsidRDefault="003F6742" w:rsidP="003F6742">
                      <w:pPr>
                        <w:pStyle w:val="Quote"/>
                        <w:rPr>
                          <w:sz w:val="13"/>
                        </w:rPr>
                      </w:pPr>
                      <w:r w:rsidRPr="003F6742">
                        <w:rPr>
                          <w:sz w:val="13"/>
                        </w:rPr>
                        <w:t> </w:t>
                      </w:r>
                    </w:p>
                    <w:p w14:paraId="39F71EA9" w14:textId="77777777" w:rsidR="003F6742" w:rsidRPr="003F6742" w:rsidRDefault="003F6742" w:rsidP="003F6742">
                      <w:pPr>
                        <w:pStyle w:val="Quote"/>
                        <w:rPr>
                          <w:sz w:val="13"/>
                        </w:rPr>
                      </w:pPr>
                      <w:r w:rsidRPr="003F6742">
                        <w:rPr>
                          <w:sz w:val="13"/>
                        </w:rPr>
                        <w:t>createPullRequest(input: CreatePullRequestInput!): CreatePullRequestPayload</w:t>
                      </w:r>
                    </w:p>
                    <w:p w14:paraId="58601076" w14:textId="77777777" w:rsidR="003F6742" w:rsidRPr="003F6742" w:rsidRDefault="003F6742" w:rsidP="003F6742">
                      <w:pPr>
                        <w:pStyle w:val="Quote"/>
                        <w:rPr>
                          <w:sz w:val="13"/>
                        </w:rPr>
                      </w:pPr>
                      <w:r w:rsidRPr="003F6742">
                        <w:rPr>
                          <w:sz w:val="13"/>
                        </w:rPr>
                        <w:t>Create a new pull request</w:t>
                      </w:r>
                    </w:p>
                    <w:p w14:paraId="78645B40" w14:textId="77777777" w:rsidR="003F6742" w:rsidRPr="003F6742" w:rsidRDefault="003F6742" w:rsidP="003F6742">
                      <w:pPr>
                        <w:pStyle w:val="Quote"/>
                        <w:rPr>
                          <w:sz w:val="13"/>
                        </w:rPr>
                      </w:pPr>
                      <w:r w:rsidRPr="003F6742">
                        <w:rPr>
                          <w:sz w:val="13"/>
                        </w:rPr>
                        <w:t> </w:t>
                      </w:r>
                    </w:p>
                    <w:p w14:paraId="3D0DA507" w14:textId="77777777" w:rsidR="003F6742" w:rsidRPr="003F6742" w:rsidRDefault="003F6742" w:rsidP="003F6742">
                      <w:pPr>
                        <w:pStyle w:val="Quote"/>
                        <w:rPr>
                          <w:sz w:val="13"/>
                        </w:rPr>
                      </w:pPr>
                      <w:r w:rsidRPr="003F6742">
                        <w:rPr>
                          <w:sz w:val="13"/>
                        </w:rPr>
                        <w:t>createRef(input: CreateRefInput!): CreateRefPayload</w:t>
                      </w:r>
                    </w:p>
                    <w:p w14:paraId="4F80E445" w14:textId="77777777" w:rsidR="003F6742" w:rsidRPr="003F6742" w:rsidRDefault="003F6742" w:rsidP="003F6742">
                      <w:pPr>
                        <w:pStyle w:val="Quote"/>
                        <w:rPr>
                          <w:sz w:val="13"/>
                        </w:rPr>
                      </w:pPr>
                      <w:r w:rsidRPr="003F6742">
                        <w:rPr>
                          <w:sz w:val="13"/>
                        </w:rPr>
                        <w:t>Create a new Git Ref.</w:t>
                      </w:r>
                    </w:p>
                    <w:p w14:paraId="1EC20608" w14:textId="77777777" w:rsidR="003F6742" w:rsidRPr="003F6742" w:rsidRDefault="003F6742" w:rsidP="003F6742">
                      <w:pPr>
                        <w:pStyle w:val="Quote"/>
                        <w:rPr>
                          <w:sz w:val="13"/>
                        </w:rPr>
                      </w:pPr>
                      <w:r w:rsidRPr="003F6742">
                        <w:rPr>
                          <w:sz w:val="13"/>
                        </w:rPr>
                        <w:t> </w:t>
                      </w:r>
                    </w:p>
                    <w:p w14:paraId="146E2804" w14:textId="77777777" w:rsidR="003F6742" w:rsidRPr="003F6742" w:rsidRDefault="003F6742" w:rsidP="003F6742">
                      <w:pPr>
                        <w:pStyle w:val="Quote"/>
                        <w:rPr>
                          <w:sz w:val="13"/>
                        </w:rPr>
                      </w:pPr>
                      <w:r w:rsidRPr="003F6742">
                        <w:rPr>
                          <w:sz w:val="13"/>
                        </w:rPr>
                        <w:t>createRepository(input: CreateRepositoryInput!): CreateRepositoryPayload</w:t>
                      </w:r>
                    </w:p>
                    <w:p w14:paraId="6101E363" w14:textId="77777777" w:rsidR="003F6742" w:rsidRPr="003F6742" w:rsidRDefault="003F6742" w:rsidP="003F6742">
                      <w:pPr>
                        <w:pStyle w:val="Quote"/>
                        <w:rPr>
                          <w:sz w:val="13"/>
                        </w:rPr>
                      </w:pPr>
                      <w:r w:rsidRPr="003F6742">
                        <w:rPr>
                          <w:sz w:val="13"/>
                        </w:rPr>
                        <w:t>Create a new repository.</w:t>
                      </w:r>
                    </w:p>
                    <w:p w14:paraId="1E42D3A4" w14:textId="77777777" w:rsidR="003F6742" w:rsidRPr="003F6742" w:rsidRDefault="003F6742" w:rsidP="003F6742">
                      <w:pPr>
                        <w:pStyle w:val="Quote"/>
                        <w:rPr>
                          <w:sz w:val="6"/>
                        </w:rPr>
                      </w:pP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5F91DB24" w14:textId="77777777" w:rsidR="003F6742" w:rsidRDefault="003F6742" w:rsidP="00005846">
      <w:pPr>
        <w:jc w:val="both"/>
      </w:pPr>
    </w:p>
    <w:p w14:paraId="7990CFB6" w14:textId="67D5270F" w:rsidR="003F6742" w:rsidRDefault="003F6742" w:rsidP="00005846">
      <w:pPr>
        <w:jc w:val="both"/>
      </w:pPr>
      <w:r>
        <w:t>You can see the entire list of mutations and queries available in the GitHub in their documentation.</w:t>
      </w:r>
    </w:p>
    <w:p w14:paraId="0F75B6FA" w14:textId="77777777" w:rsidR="00F7118E" w:rsidRDefault="00F7118E" w:rsidP="00F7118E">
      <w:pPr>
        <w:pStyle w:val="Heading2"/>
      </w:pPr>
      <w:r>
        <w:t xml:space="preserve">Create mutations </w:t>
      </w:r>
    </w:p>
    <w:p w14:paraId="180925D6" w14:textId="6E3FF355" w:rsidR="00F6678A" w:rsidRDefault="00F6678A" w:rsidP="00005846">
      <w:pPr>
        <w:jc w:val="both"/>
      </w:pPr>
      <w:r>
        <w:t>The below example shows how to create mutations.</w:t>
      </w:r>
    </w:p>
    <w:p w14:paraId="00B9E0BD" w14:textId="77777777" w:rsidR="00F6678A" w:rsidRDefault="00F6678A" w:rsidP="00005846">
      <w:pPr>
        <w:jc w:val="both"/>
      </w:pPr>
    </w:p>
    <w:p w14:paraId="75EF5AE5" w14:textId="7A7EF1C9" w:rsidR="00F6678A" w:rsidRDefault="00F6678A" w:rsidP="00005846">
      <w:pPr>
        <w:jc w:val="both"/>
      </w:pPr>
      <w:r w:rsidRPr="00CF5602">
        <w:lastRenderedPageBreak/>
        <w:drawing>
          <wp:inline distT="0" distB="0" distL="0" distR="0" wp14:anchorId="730E954A" wp14:editId="778B2369">
            <wp:extent cx="5943600" cy="25361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C0C8" w14:textId="3C3DF950" w:rsidR="00CC2FAA" w:rsidRDefault="00F6678A" w:rsidP="00005846">
      <w:pPr>
        <w:jc w:val="both"/>
      </w:pPr>
      <w:r>
        <w:t>we passed the comment body to the JSON. And it will add that comment to the issue with given subject ID.</w:t>
      </w:r>
    </w:p>
    <w:p w14:paraId="4A137DE4" w14:textId="65409DF3" w:rsidR="00CC2FAA" w:rsidRDefault="00CC2FAA" w:rsidP="00005846">
      <w:pPr>
        <w:jc w:val="both"/>
      </w:pPr>
      <w:r w:rsidRPr="00CC2FAA">
        <w:drawing>
          <wp:inline distT="0" distB="0" distL="0" distR="0" wp14:anchorId="7AF8513C" wp14:editId="49A70560">
            <wp:extent cx="5943600" cy="25990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6764" w14:textId="749F6F4E" w:rsidR="00CC2FAA" w:rsidRDefault="00F6678A" w:rsidP="00005846">
      <w:pPr>
        <w:jc w:val="both"/>
      </w:pPr>
      <w:r>
        <w:t xml:space="preserve">See the response here. </w:t>
      </w:r>
    </w:p>
    <w:p w14:paraId="309238F2" w14:textId="757BBE87" w:rsidR="00F6678A" w:rsidRDefault="00F6678A" w:rsidP="00005846">
      <w:pPr>
        <w:jc w:val="both"/>
      </w:pPr>
      <w:r>
        <w:t>Below the newly added comment.</w:t>
      </w:r>
    </w:p>
    <w:p w14:paraId="3DE36B6D" w14:textId="57382062" w:rsidR="00CC2FAA" w:rsidRDefault="00F6678A" w:rsidP="00005846">
      <w:pPr>
        <w:jc w:val="both"/>
      </w:pPr>
      <w:r w:rsidRPr="00F6678A">
        <w:drawing>
          <wp:inline distT="0" distB="0" distL="0" distR="0" wp14:anchorId="1F3F314F" wp14:editId="4329F0B2">
            <wp:extent cx="5943600" cy="16522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675F" w14:textId="77777777" w:rsidR="00CC2FAA" w:rsidRDefault="00CC2FAA" w:rsidP="00005846">
      <w:pPr>
        <w:jc w:val="both"/>
      </w:pPr>
    </w:p>
    <w:p w14:paraId="46BE5618" w14:textId="77777777" w:rsidR="00F7118E" w:rsidRDefault="00F7118E" w:rsidP="00F7118E">
      <w:pPr>
        <w:pStyle w:val="Heading2"/>
      </w:pPr>
      <w:r>
        <w:lastRenderedPageBreak/>
        <w:t xml:space="preserve">Add reaction to mutation </w:t>
      </w:r>
    </w:p>
    <w:p w14:paraId="0EF9C16C" w14:textId="1B19BB08" w:rsidR="00F7118E" w:rsidRDefault="00F6678A" w:rsidP="00005846">
      <w:pPr>
        <w:jc w:val="both"/>
      </w:pPr>
      <w:r>
        <w:t xml:space="preserve">We can also add reactions to the mutations. </w:t>
      </w:r>
    </w:p>
    <w:p w14:paraId="71927830" w14:textId="6FE31B13" w:rsidR="00F6678A" w:rsidRDefault="00F6678A" w:rsidP="00005846">
      <w:pPr>
        <w:jc w:val="both"/>
      </w:pPr>
      <w:r>
        <w:t xml:space="preserve">We have a list of mutations available in the GitHub. </w:t>
      </w:r>
    </w:p>
    <w:p w14:paraId="76929B37" w14:textId="10EF33D4" w:rsidR="00F6678A" w:rsidRDefault="00F6678A" w:rsidP="00005846">
      <w:pPr>
        <w:jc w:val="both"/>
      </w:pPr>
      <w:r>
        <w:t xml:space="preserve">Those are </w:t>
      </w:r>
    </w:p>
    <w:p w14:paraId="36FB6CE0" w14:textId="444F7AD6" w:rsidR="008A4DD9" w:rsidRDefault="008A4DD9" w:rsidP="00005846">
      <w:pPr>
        <w:jc w:val="both"/>
      </w:pPr>
      <w:r w:rsidRPr="008A4DD9">
        <w:drawing>
          <wp:inline distT="0" distB="0" distL="0" distR="0" wp14:anchorId="38282F1F" wp14:editId="4507B5A9">
            <wp:extent cx="3771441" cy="3498253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4165" cy="35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2978" w14:textId="77777777" w:rsidR="002E4882" w:rsidRDefault="002E4882" w:rsidP="00005846">
      <w:pPr>
        <w:jc w:val="both"/>
      </w:pPr>
      <w:bookmarkStart w:id="0" w:name="_GoBack"/>
      <w:bookmarkEnd w:id="0"/>
    </w:p>
    <w:p w14:paraId="05ADACE0" w14:textId="77777777" w:rsidR="0016775E" w:rsidRDefault="00625793" w:rsidP="00005846">
      <w:pPr>
        <w:pStyle w:val="Heading1"/>
        <w:jc w:val="both"/>
      </w:pPr>
      <w:r>
        <w:t xml:space="preserve">additional </w:t>
      </w:r>
      <w:r w:rsidR="0016775E">
        <w:t>References</w:t>
      </w:r>
    </w:p>
    <w:p w14:paraId="72CDBD67" w14:textId="77777777" w:rsidR="00E11607" w:rsidRDefault="00E11607" w:rsidP="00005846">
      <w:pPr>
        <w:jc w:val="both"/>
      </w:pPr>
    </w:p>
    <w:p w14:paraId="59E802D1" w14:textId="77777777" w:rsidR="00E11607" w:rsidRDefault="00A650CF" w:rsidP="00005846">
      <w:pPr>
        <w:jc w:val="both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B6E04C7" wp14:editId="3D289BD0">
                <wp:simplePos x="0" y="0"/>
                <wp:positionH relativeFrom="margin">
                  <wp:posOffset>249936</wp:posOffset>
                </wp:positionH>
                <wp:positionV relativeFrom="paragraph">
                  <wp:posOffset>13462</wp:posOffset>
                </wp:positionV>
                <wp:extent cx="5433695" cy="1293368"/>
                <wp:effectExtent l="0" t="0" r="27305" b="27940"/>
                <wp:wrapNone/>
                <wp:docPr id="4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3695" cy="129336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6664C3" w14:textId="77777777" w:rsidR="00AA429B" w:rsidRDefault="00AA429B" w:rsidP="00E11607">
                            <w:pPr>
                              <w:pStyle w:val="Quote"/>
                            </w:pPr>
                            <w:r>
                              <w:t>If you want to learn more about GraphQL further with various combinations of front-end and Back-end Technologies, you can refer the below link</w:t>
                            </w:r>
                          </w:p>
                          <w:p w14:paraId="03345D51" w14:textId="77777777" w:rsidR="00AA429B" w:rsidRPr="00E11607" w:rsidRDefault="00ED4D26" w:rsidP="00E11607">
                            <w:pPr>
                              <w:pStyle w:val="Quote"/>
                            </w:pPr>
                            <w:hyperlink r:id="rId41" w:history="1">
                              <w:r w:rsidR="00AA429B" w:rsidRPr="00335974">
                                <w:rPr>
                                  <w:rStyle w:val="Hyperlink"/>
                                </w:rPr>
                                <w:t>howtographql.com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6E04C7" id="Rectangle: Rounded Corners 4" o:spid="_x0000_s1045" style="position:absolute;left:0;text-align:left;margin-left:19.7pt;margin-top:1.05pt;width:427.85pt;height:101.85pt;z-index:251665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" fillcolor="white [3201]" strokecolor="#872d4e [3209]" strokeweight="1pt">
                <v:stroke joinstyle="miter"/>
                <v:textbox>
                  <w:txbxContent>
                    <w:p w14:paraId="506664C3" w14:textId="77777777" w:rsidR="00AA429B" w:rsidRDefault="00AA429B" w:rsidP="00E11607">
                      <w:pPr>
                        <w:pStyle w:val="Quote"/>
                      </w:pPr>
                      <w:r>
                        <w:t>If you want to learn more about GraphQL further with various combinations of front-end and Back-end Technologies, you can refer the below link</w:t>
                      </w:r>
                    </w:p>
                    <w:p w14:paraId="03345D51" w14:textId="77777777" w:rsidR="00AA429B" w:rsidRPr="00E11607" w:rsidRDefault="00ED4D26" w:rsidP="00E11607">
                      <w:pPr>
                        <w:pStyle w:val="Quote"/>
                      </w:pPr>
                      <w:hyperlink r:id="rId42" w:history="1">
                        <w:r w:rsidR="00AA429B" w:rsidRPr="00335974">
                          <w:rPr>
                            <w:rStyle w:val="Hyperlink"/>
                          </w:rPr>
                          <w:t>howtographql.com</w:t>
                        </w:r>
                      </w:hyperlink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34C0E312" w14:textId="77777777" w:rsidR="0016775E" w:rsidRDefault="0016775E" w:rsidP="00005846">
      <w:pPr>
        <w:jc w:val="both"/>
      </w:pPr>
    </w:p>
    <w:p w14:paraId="66D3E687" w14:textId="77777777" w:rsidR="0016775E" w:rsidRDefault="0016775E" w:rsidP="00005846">
      <w:pPr>
        <w:jc w:val="both"/>
      </w:pPr>
    </w:p>
    <w:p w14:paraId="6A3FC3B3" w14:textId="77777777" w:rsidR="0016775E" w:rsidRDefault="0016775E" w:rsidP="00005846">
      <w:pPr>
        <w:jc w:val="both"/>
      </w:pPr>
    </w:p>
    <w:p w14:paraId="2B439121" w14:textId="77777777" w:rsidR="0016775E" w:rsidRDefault="0016775E" w:rsidP="00005846">
      <w:pPr>
        <w:jc w:val="both"/>
      </w:pPr>
    </w:p>
    <w:p w14:paraId="5A23766E" w14:textId="77777777" w:rsidR="0016775E" w:rsidRDefault="0016775E" w:rsidP="00005846">
      <w:pPr>
        <w:jc w:val="both"/>
      </w:pPr>
    </w:p>
    <w:p w14:paraId="1D8332D4" w14:textId="77777777" w:rsidR="0016775E" w:rsidRDefault="0016775E" w:rsidP="00005846">
      <w:pPr>
        <w:jc w:val="both"/>
      </w:pPr>
    </w:p>
    <w:p w14:paraId="4D41B2D3" w14:textId="77777777" w:rsidR="0016775E" w:rsidRDefault="0016775E" w:rsidP="00005846">
      <w:pPr>
        <w:jc w:val="both"/>
      </w:pPr>
    </w:p>
    <w:sectPr w:rsidR="0016775E" w:rsidSect="007607CB">
      <w:footerReference w:type="default" r:id="rId43"/>
      <w:headerReference w:type="first" r:id="rId44"/>
      <w:pgSz w:w="12240" w:h="15840"/>
      <w:pgMar w:top="1440" w:right="1440" w:bottom="1440" w:left="1440" w:header="720" w:footer="720" w:gutter="0"/>
      <w:pgBorders w:display="notFirstPage" w:offsetFrom="page">
        <w:top w:val="single" w:sz="8" w:space="28" w:color="auto"/>
        <w:left w:val="single" w:sz="8" w:space="28" w:color="auto"/>
        <w:bottom w:val="single" w:sz="8" w:space="28" w:color="auto"/>
        <w:right w:val="single" w:sz="8" w:space="28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FDBC013" w14:textId="77777777" w:rsidR="00ED4D26" w:rsidRDefault="00ED4D26">
      <w:pPr>
        <w:spacing w:line="240" w:lineRule="auto"/>
      </w:pPr>
      <w:r>
        <w:separator/>
      </w:r>
    </w:p>
  </w:endnote>
  <w:endnote w:type="continuationSeparator" w:id="0">
    <w:p w14:paraId="303766E0" w14:textId="77777777" w:rsidR="00ED4D26" w:rsidRDefault="00ED4D2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altName w:val="Calibri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77124121"/>
      <w:docPartObj>
        <w:docPartGallery w:val="Page Numbers (Bottom of Page)"/>
        <w:docPartUnique/>
      </w:docPartObj>
    </w:sdtPr>
    <w:sdtEndPr/>
    <w:sdtContent>
      <w:p w14:paraId="1CDF2713" w14:textId="77777777" w:rsidR="00AA429B" w:rsidRPr="00190922" w:rsidRDefault="00AA429B" w:rsidP="00190922">
        <w:pPr>
          <w:pStyle w:val="Footer"/>
        </w:pPr>
        <w:r w:rsidRPr="00190922">
          <w:fldChar w:fldCharType="begin"/>
        </w:r>
        <w:r w:rsidRPr="00190922">
          <w:instrText xml:space="preserve"> PAGE   \* MERGEFORMAT </w:instrText>
        </w:r>
        <w:r w:rsidRPr="00190922">
          <w:fldChar w:fldCharType="separate"/>
        </w:r>
        <w:r w:rsidR="008A4DD9">
          <w:rPr>
            <w:noProof/>
          </w:rPr>
          <w:t>11</w:t>
        </w:r>
        <w:r w:rsidRPr="00190922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E0542AE" w14:textId="77777777" w:rsidR="00ED4D26" w:rsidRDefault="00ED4D26">
      <w:pPr>
        <w:spacing w:line="240" w:lineRule="auto"/>
      </w:pPr>
      <w:r>
        <w:separator/>
      </w:r>
    </w:p>
  </w:footnote>
  <w:footnote w:type="continuationSeparator" w:id="0">
    <w:p w14:paraId="362C767E" w14:textId="77777777" w:rsidR="00ED4D26" w:rsidRDefault="00ED4D2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4CE7BC9" w14:textId="77777777" w:rsidR="00AA429B" w:rsidRDefault="00AA429B">
    <w:pPr>
      <w:pStyle w:val="Header"/>
    </w:pPr>
    <w:r>
      <w:rPr>
        <w:noProof/>
        <w:lang w:eastAsia="en-US"/>
      </w:rPr>
      <w:drawing>
        <wp:anchor distT="0" distB="0" distL="114300" distR="114300" simplePos="0" relativeHeight="251659264" behindDoc="1" locked="0" layoutInCell="1" allowOverlap="1" wp14:anchorId="2645FC6E" wp14:editId="65F1C0E8">
          <wp:simplePos x="0" y="0"/>
          <wp:positionH relativeFrom="page">
            <wp:align>left</wp:align>
          </wp:positionH>
          <wp:positionV relativeFrom="page">
            <wp:posOffset>320040</wp:posOffset>
          </wp:positionV>
          <wp:extent cx="5129784" cy="7397496"/>
          <wp:effectExtent l="19050" t="0" r="13970" b="3023235"/>
          <wp:wrapNone/>
          <wp:docPr id="8" name="Picture 8" descr="Butterfl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utterfly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50083" t="20367" r="18423" b="21667"/>
                  <a:stretch/>
                </pic:blipFill>
                <pic:spPr bwMode="auto">
                  <a:xfrm>
                    <a:off x="0" y="0"/>
                    <a:ext cx="5129784" cy="7397496"/>
                  </a:xfrm>
                  <a:prstGeom prst="rect">
                    <a:avLst/>
                  </a:prstGeom>
                  <a:ln>
                    <a:noFill/>
                  </a:ln>
                  <a:effectLst>
                    <a:reflection blurRad="6350" stA="50000" endA="275" endPos="40000" dist="101600" dir="5400000" sy="-100000" algn="bl" rotWithShape="0"/>
                  </a:effectLst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258A983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43F09F2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EDBAB81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07B88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E6C007E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96B875E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4C2A670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82A1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C762B1C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CD06E222"/>
    <w:lvl w:ilvl="0">
      <w:start w:val="1"/>
      <w:numFmt w:val="bullet"/>
      <w:pStyle w:val="ListBullet"/>
      <w:lvlText w:val=""/>
      <w:lvlJc w:val="left"/>
      <w:pPr>
        <w:ind w:left="216" w:hanging="216"/>
      </w:pPr>
      <w:rPr>
        <w:rFonts w:ascii="Symbol" w:hAnsi="Symbol" w:hint="default"/>
        <w:color w:val="5A1E34" w:themeColor="accent1" w:themeShade="80"/>
      </w:rPr>
    </w:lvl>
  </w:abstractNum>
  <w:abstractNum w:abstractNumId="10">
    <w:nsid w:val="3B8C2CB0"/>
    <w:multiLevelType w:val="hybridMultilevel"/>
    <w:tmpl w:val="65665EEE"/>
    <w:lvl w:ilvl="0" w:tplc="9CA26B64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D5C3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517A6DB3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>
    <w:nsid w:val="52EB599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>
    <w:nsid w:val="61E719DC"/>
    <w:multiLevelType w:val="multilevel"/>
    <w:tmpl w:val="ECC8700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9"/>
  </w:num>
  <w:num w:numId="2">
    <w:abstractNumId w:val="9"/>
    <w:lvlOverride w:ilvl="0">
      <w:startOverride w:val="1"/>
    </w:lvlOverride>
  </w:num>
  <w:num w:numId="3">
    <w:abstractNumId w:val="8"/>
  </w:num>
  <w:num w:numId="4">
    <w:abstractNumId w:val="11"/>
  </w:num>
  <w:num w:numId="5">
    <w:abstractNumId w:val="13"/>
  </w:num>
  <w:num w:numId="6">
    <w:abstractNumId w:val="14"/>
  </w:num>
  <w:num w:numId="7">
    <w:abstractNumId w:val="12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8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5ED4"/>
    <w:rsid w:val="00005846"/>
    <w:rsid w:val="00016917"/>
    <w:rsid w:val="000228C0"/>
    <w:rsid w:val="000276B0"/>
    <w:rsid w:val="00072D74"/>
    <w:rsid w:val="0008673C"/>
    <w:rsid w:val="00096A0F"/>
    <w:rsid w:val="000B538C"/>
    <w:rsid w:val="000B7233"/>
    <w:rsid w:val="00122300"/>
    <w:rsid w:val="00161A87"/>
    <w:rsid w:val="0016368D"/>
    <w:rsid w:val="00164D64"/>
    <w:rsid w:val="001668E8"/>
    <w:rsid w:val="0016775E"/>
    <w:rsid w:val="00190922"/>
    <w:rsid w:val="00192BA9"/>
    <w:rsid w:val="001C2ADE"/>
    <w:rsid w:val="001C30B8"/>
    <w:rsid w:val="001F5ED4"/>
    <w:rsid w:val="00210581"/>
    <w:rsid w:val="00224433"/>
    <w:rsid w:val="00251C6E"/>
    <w:rsid w:val="002D0AC6"/>
    <w:rsid w:val="002D6D73"/>
    <w:rsid w:val="002E281F"/>
    <w:rsid w:val="002E444B"/>
    <w:rsid w:val="002E4882"/>
    <w:rsid w:val="002F1C41"/>
    <w:rsid w:val="00317041"/>
    <w:rsid w:val="0033596F"/>
    <w:rsid w:val="00335974"/>
    <w:rsid w:val="00341D22"/>
    <w:rsid w:val="003C1E78"/>
    <w:rsid w:val="003E1CD2"/>
    <w:rsid w:val="003F6742"/>
    <w:rsid w:val="00430D21"/>
    <w:rsid w:val="0044162C"/>
    <w:rsid w:val="0047082C"/>
    <w:rsid w:val="00481BAB"/>
    <w:rsid w:val="00492067"/>
    <w:rsid w:val="004953AA"/>
    <w:rsid w:val="00513FCA"/>
    <w:rsid w:val="00530A6E"/>
    <w:rsid w:val="00541D83"/>
    <w:rsid w:val="00552AB1"/>
    <w:rsid w:val="00566A88"/>
    <w:rsid w:val="005A4FBB"/>
    <w:rsid w:val="00625793"/>
    <w:rsid w:val="006A558F"/>
    <w:rsid w:val="006C287D"/>
    <w:rsid w:val="006E4ED3"/>
    <w:rsid w:val="00712D08"/>
    <w:rsid w:val="00717041"/>
    <w:rsid w:val="007413AA"/>
    <w:rsid w:val="00757E6E"/>
    <w:rsid w:val="007607CB"/>
    <w:rsid w:val="00770A5A"/>
    <w:rsid w:val="00776ECC"/>
    <w:rsid w:val="0079395E"/>
    <w:rsid w:val="007A0A5B"/>
    <w:rsid w:val="007A1897"/>
    <w:rsid w:val="007B00EB"/>
    <w:rsid w:val="007B5BFF"/>
    <w:rsid w:val="007D7340"/>
    <w:rsid w:val="00882E6A"/>
    <w:rsid w:val="008A4DD9"/>
    <w:rsid w:val="008D2E78"/>
    <w:rsid w:val="008F1E7D"/>
    <w:rsid w:val="00903154"/>
    <w:rsid w:val="009466EC"/>
    <w:rsid w:val="00990B63"/>
    <w:rsid w:val="009A45B3"/>
    <w:rsid w:val="009A5BE2"/>
    <w:rsid w:val="009B0674"/>
    <w:rsid w:val="00A062CE"/>
    <w:rsid w:val="00A147B0"/>
    <w:rsid w:val="00A1734A"/>
    <w:rsid w:val="00A31034"/>
    <w:rsid w:val="00A52C43"/>
    <w:rsid w:val="00A650CF"/>
    <w:rsid w:val="00AA1B87"/>
    <w:rsid w:val="00AA429B"/>
    <w:rsid w:val="00AA480C"/>
    <w:rsid w:val="00AD125F"/>
    <w:rsid w:val="00B24DFE"/>
    <w:rsid w:val="00B27870"/>
    <w:rsid w:val="00B46725"/>
    <w:rsid w:val="00B5412D"/>
    <w:rsid w:val="00BB67E5"/>
    <w:rsid w:val="00C11039"/>
    <w:rsid w:val="00C47D7E"/>
    <w:rsid w:val="00C65B42"/>
    <w:rsid w:val="00C768ED"/>
    <w:rsid w:val="00C87BB6"/>
    <w:rsid w:val="00CC1C61"/>
    <w:rsid w:val="00CC2FAA"/>
    <w:rsid w:val="00CF01F7"/>
    <w:rsid w:val="00CF0B7B"/>
    <w:rsid w:val="00CF5602"/>
    <w:rsid w:val="00D01863"/>
    <w:rsid w:val="00D72405"/>
    <w:rsid w:val="00DC247F"/>
    <w:rsid w:val="00E11607"/>
    <w:rsid w:val="00E559E3"/>
    <w:rsid w:val="00E6042B"/>
    <w:rsid w:val="00E748FA"/>
    <w:rsid w:val="00E776FA"/>
    <w:rsid w:val="00EA2630"/>
    <w:rsid w:val="00ED4B78"/>
    <w:rsid w:val="00ED4D26"/>
    <w:rsid w:val="00EE636D"/>
    <w:rsid w:val="00EF74E1"/>
    <w:rsid w:val="00F33741"/>
    <w:rsid w:val="00F66715"/>
    <w:rsid w:val="00F6678A"/>
    <w:rsid w:val="00F7118E"/>
    <w:rsid w:val="00F72A56"/>
    <w:rsid w:val="00F7558B"/>
    <w:rsid w:val="00FB0F12"/>
    <w:rsid w:val="00FC7FAC"/>
    <w:rsid w:val="00FF53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6841089"/>
  <w15:chartTrackingRefBased/>
  <w15:docId w15:val="{178BAC63-4847-4637-8840-057A04330D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before="120" w:line="264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uiPriority="12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668E8"/>
  </w:style>
  <w:style w:type="paragraph" w:styleId="Heading1">
    <w:name w:val="heading 1"/>
    <w:basedOn w:val="Normal"/>
    <w:link w:val="Heading1Char"/>
    <w:uiPriority w:val="9"/>
    <w:qFormat/>
    <w:rsid w:val="001668E8"/>
    <w:pPr>
      <w:keepNext/>
      <w:keepLines/>
      <w:pBdr>
        <w:top w:val="single" w:sz="2" w:space="4" w:color="B53D68" w:themeColor="accent1"/>
        <w:left w:val="single" w:sz="2" w:space="4" w:color="B53D68" w:themeColor="accent1"/>
        <w:bottom w:val="single" w:sz="2" w:space="4" w:color="B53D68" w:themeColor="accent1"/>
        <w:right w:val="single" w:sz="2" w:space="4" w:color="B53D68" w:themeColor="accent1"/>
      </w:pBdr>
      <w:shd w:val="clear" w:color="auto" w:fill="B53D68" w:themeFill="accent1"/>
      <w:spacing w:before="320" w:line="240" w:lineRule="auto"/>
      <w:contextualSpacing/>
      <w:outlineLvl w:val="0"/>
    </w:pPr>
    <w:rPr>
      <w:rFonts w:asciiTheme="majorHAnsi" w:eastAsiaTheme="majorEastAsia" w:hAnsiTheme="majorHAnsi" w:cstheme="majorBidi"/>
      <w:b/>
      <w:bCs/>
      <w:caps/>
      <w:color w:val="FFFFFF" w:themeColor="background1"/>
    </w:rPr>
  </w:style>
  <w:style w:type="paragraph" w:styleId="Heading2">
    <w:name w:val="heading 2"/>
    <w:basedOn w:val="Normal"/>
    <w:link w:val="Heading2Char"/>
    <w:uiPriority w:val="9"/>
    <w:unhideWhenUsed/>
    <w:qFormat/>
    <w:rsid w:val="001668E8"/>
    <w:pPr>
      <w:keepNext/>
      <w:keepLines/>
      <w:pBdr>
        <w:top w:val="single" w:sz="2" w:space="4" w:color="F1D7E0" w:themeColor="accent2"/>
        <w:left w:val="single" w:sz="2" w:space="4" w:color="F1D7E0" w:themeColor="accent2"/>
        <w:bottom w:val="single" w:sz="2" w:space="4" w:color="F1D7E0" w:themeColor="accent2"/>
        <w:right w:val="single" w:sz="2" w:space="4" w:color="F1D7E0" w:themeColor="accent2"/>
      </w:pBdr>
      <w:shd w:val="clear" w:color="auto" w:fill="F1D7E0" w:themeFill="accent2"/>
      <w:spacing w:before="200" w:after="200" w:line="240" w:lineRule="auto"/>
      <w:contextualSpacing/>
      <w:outlineLvl w:val="1"/>
    </w:pPr>
    <w:rPr>
      <w:caps/>
    </w:rPr>
  </w:style>
  <w:style w:type="paragraph" w:styleId="Heading3">
    <w:name w:val="heading 3"/>
    <w:basedOn w:val="Normal"/>
    <w:link w:val="Heading3Char"/>
    <w:uiPriority w:val="9"/>
    <w:unhideWhenUsed/>
    <w:qFormat/>
    <w:rsid w:val="001668E8"/>
    <w:pPr>
      <w:keepNext/>
      <w:keepLines/>
      <w:pBdr>
        <w:top w:val="single" w:sz="8" w:space="1" w:color="F1D7E0" w:themeColor="accent2"/>
        <w:left w:val="single" w:sz="8" w:space="4" w:color="F1D7E0" w:themeColor="accent2"/>
      </w:pBdr>
      <w:spacing w:before="200" w:after="60" w:line="240" w:lineRule="auto"/>
      <w:contextualSpacing/>
      <w:outlineLvl w:val="2"/>
    </w:pPr>
    <w:rPr>
      <w:caps/>
      <w:color w:val="5A1E3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6ECC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6ECC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76ECC"/>
    <w:pPr>
      <w:spacing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6ECC"/>
    <w:rPr>
      <w:rFonts w:ascii="Segoe UI" w:hAnsi="Segoe UI" w:cs="Segoe UI"/>
      <w:szCs w:val="18"/>
    </w:rPr>
  </w:style>
  <w:style w:type="character" w:styleId="PlaceholderText">
    <w:name w:val="Placeholder Text"/>
    <w:basedOn w:val="DefaultParagraphFont"/>
    <w:uiPriority w:val="99"/>
    <w:semiHidden/>
    <w:rsid w:val="00776ECC"/>
    <w:rPr>
      <w:color w:val="404040" w:themeColor="text1" w:themeTint="BF"/>
    </w:rPr>
  </w:style>
  <w:style w:type="paragraph" w:styleId="Title">
    <w:name w:val="Title"/>
    <w:basedOn w:val="Normal"/>
    <w:link w:val="TitleChar"/>
    <w:uiPriority w:val="1"/>
    <w:qFormat/>
    <w:rsid w:val="001668E8"/>
    <w:pPr>
      <w:spacing w:before="5400" w:after="3400" w:line="240" w:lineRule="auto"/>
      <w:ind w:left="5040" w:right="-1944"/>
      <w:contextualSpacing/>
    </w:pPr>
    <w:rPr>
      <w:rFonts w:asciiTheme="majorHAnsi" w:eastAsiaTheme="majorEastAsia" w:hAnsiTheme="majorHAnsi" w:cstheme="majorBidi"/>
      <w:kern w:val="28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"/>
    <w:rsid w:val="001668E8"/>
    <w:rPr>
      <w:rFonts w:asciiTheme="majorHAnsi" w:eastAsiaTheme="majorEastAsia" w:hAnsiTheme="majorHAnsi" w:cstheme="majorBidi"/>
      <w:kern w:val="28"/>
      <w:sz w:val="72"/>
      <w:szCs w:val="72"/>
    </w:rPr>
  </w:style>
  <w:style w:type="paragraph" w:customStyle="1" w:styleId="ContactInfo">
    <w:name w:val="Contact Info"/>
    <w:basedOn w:val="Normal"/>
    <w:uiPriority w:val="2"/>
    <w:qFormat/>
    <w:rsid w:val="007B5BFF"/>
    <w:pPr>
      <w:spacing w:before="0" w:line="300" w:lineRule="auto"/>
      <w:ind w:left="5040" w:right="-1944"/>
    </w:pPr>
    <w:rPr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566A88"/>
    <w:pPr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6A88"/>
  </w:style>
  <w:style w:type="paragraph" w:styleId="Footer">
    <w:name w:val="footer"/>
    <w:basedOn w:val="Normal"/>
    <w:link w:val="FooterChar"/>
    <w:uiPriority w:val="99"/>
    <w:unhideWhenUsed/>
    <w:rsid w:val="00492067"/>
    <w:pPr>
      <w:pBdr>
        <w:top w:val="single" w:sz="4" w:space="5" w:color="946204" w:themeColor="accent4" w:themeShade="80"/>
        <w:left w:val="single" w:sz="4" w:space="4" w:color="946204" w:themeColor="accent4" w:themeShade="80"/>
        <w:bottom w:val="single" w:sz="4" w:space="5" w:color="946204" w:themeColor="accent4" w:themeShade="80"/>
        <w:right w:val="single" w:sz="4" w:space="4" w:color="946204" w:themeColor="accent4" w:themeShade="80"/>
      </w:pBdr>
      <w:shd w:val="clear" w:color="auto" w:fill="946204" w:themeFill="accent4" w:themeFillShade="80"/>
      <w:spacing w:before="0" w:line="240" w:lineRule="auto"/>
      <w:ind w:left="-576" w:right="7344"/>
      <w:jc w:val="center"/>
    </w:pPr>
    <w:rPr>
      <w:b/>
      <w:color w:val="FFFFFF" w:themeColor="background1"/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492067"/>
    <w:rPr>
      <w:b/>
      <w:color w:val="FFFFFF" w:themeColor="background1"/>
      <w:sz w:val="28"/>
      <w:shd w:val="clear" w:color="auto" w:fill="946204" w:themeFill="accent4" w:themeFillShade="80"/>
    </w:rPr>
  </w:style>
  <w:style w:type="character" w:customStyle="1" w:styleId="Heading1Char">
    <w:name w:val="Heading 1 Char"/>
    <w:basedOn w:val="DefaultParagraphFont"/>
    <w:link w:val="Heading1"/>
    <w:uiPriority w:val="9"/>
    <w:rsid w:val="001668E8"/>
    <w:rPr>
      <w:rFonts w:asciiTheme="majorHAnsi" w:eastAsiaTheme="majorEastAsia" w:hAnsiTheme="majorHAnsi" w:cstheme="majorBidi"/>
      <w:b/>
      <w:bCs/>
      <w:caps/>
      <w:color w:val="FFFFFF" w:themeColor="background1"/>
      <w:shd w:val="clear" w:color="auto" w:fill="B53D68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1668E8"/>
    <w:rPr>
      <w:caps/>
      <w:shd w:val="clear" w:color="auto" w:fill="F1D7E0" w:themeFill="accent2"/>
    </w:rPr>
  </w:style>
  <w:style w:type="paragraph" w:styleId="ListBullet">
    <w:name w:val="List Bullet"/>
    <w:basedOn w:val="Normal"/>
    <w:uiPriority w:val="11"/>
    <w:qFormat/>
    <w:pPr>
      <w:numPr>
        <w:numId w:val="1"/>
      </w:numPr>
    </w:pPr>
    <w:rPr>
      <w:color w:val="505050" w:themeColor="text2"/>
    </w:rPr>
  </w:style>
  <w:style w:type="character" w:customStyle="1" w:styleId="Heading3Char">
    <w:name w:val="Heading 3 Char"/>
    <w:basedOn w:val="DefaultParagraphFont"/>
    <w:link w:val="Heading3"/>
    <w:uiPriority w:val="9"/>
    <w:rsid w:val="001668E8"/>
    <w:rPr>
      <w:caps/>
      <w:color w:val="5A1E3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6ECC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spacing w:before="240"/>
      <w:outlineLvl w:val="9"/>
    </w:pPr>
  </w:style>
  <w:style w:type="character" w:customStyle="1" w:styleId="Heading9Char">
    <w:name w:val="Heading 9 Char"/>
    <w:basedOn w:val="DefaultParagraphFont"/>
    <w:link w:val="Heading9"/>
    <w:uiPriority w:val="9"/>
    <w:semiHidden/>
    <w:rsid w:val="00776ECC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76ECC"/>
    <w:pPr>
      <w:spacing w:before="0" w:after="200" w:line="240" w:lineRule="auto"/>
    </w:pPr>
    <w:rPr>
      <w:i/>
      <w:iCs/>
      <w:color w:val="505050" w:themeColor="text2"/>
      <w:szCs w:val="18"/>
    </w:rPr>
  </w:style>
  <w:style w:type="paragraph" w:customStyle="1" w:styleId="ContactHeading">
    <w:name w:val="Contact Heading"/>
    <w:basedOn w:val="Normal"/>
    <w:next w:val="ContactInfo"/>
    <w:uiPriority w:val="2"/>
    <w:qFormat/>
    <w:rsid w:val="001C30B8"/>
    <w:pPr>
      <w:pBdr>
        <w:top w:val="single" w:sz="4" w:space="5" w:color="946204" w:themeColor="accent4" w:themeShade="80"/>
        <w:left w:val="single" w:sz="4" w:space="4" w:color="946204" w:themeColor="accent4" w:themeShade="80"/>
        <w:bottom w:val="single" w:sz="4" w:space="5" w:color="946204" w:themeColor="accent4" w:themeShade="80"/>
        <w:right w:val="single" w:sz="4" w:space="4" w:color="946204" w:themeColor="accent4" w:themeShade="80"/>
      </w:pBdr>
      <w:shd w:val="clear" w:color="auto" w:fill="946204" w:themeFill="accent4" w:themeFillShade="80"/>
      <w:spacing w:before="0" w:after="480" w:line="300" w:lineRule="auto"/>
      <w:ind w:left="5040" w:right="1800"/>
    </w:pPr>
    <w:rPr>
      <w:color w:val="FFFFFF" w:themeColor="background1"/>
      <w:sz w:val="2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776ECC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776ECC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776ECC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776ECC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776ECC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76ECC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76ECC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76E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76ECC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776ECC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776ECC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76ECC"/>
    <w:pPr>
      <w:spacing w:before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76ECC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776ECC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76ECC"/>
    <w:pPr>
      <w:spacing w:before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76ECC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76ECC"/>
    <w:pPr>
      <w:spacing w:before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76ECC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776EC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776ECC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76ECC"/>
    <w:pPr>
      <w:spacing w:before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76ECC"/>
    <w:rPr>
      <w:rFonts w:ascii="Consolas" w:hAnsi="Consolas"/>
      <w:szCs w:val="21"/>
    </w:rPr>
  </w:style>
  <w:style w:type="table" w:styleId="TableGrid">
    <w:name w:val="Table Grid"/>
    <w:basedOn w:val="TableNormal"/>
    <w:uiPriority w:val="39"/>
    <w:rsid w:val="003E1CD2"/>
    <w:pPr>
      <w:spacing w:before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1Light-Accent1">
    <w:name w:val="Grid Table 1 Light Accent 1"/>
    <w:basedOn w:val="TableNormal"/>
    <w:uiPriority w:val="46"/>
    <w:rsid w:val="00EF74E1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E4AEC1" w:themeColor="accent1" w:themeTint="66"/>
        <w:left w:val="single" w:sz="4" w:space="0" w:color="E4AEC1" w:themeColor="accent1" w:themeTint="66"/>
        <w:bottom w:val="single" w:sz="4" w:space="0" w:color="E4AEC1" w:themeColor="accent1" w:themeTint="66"/>
        <w:right w:val="single" w:sz="4" w:space="0" w:color="E4AEC1" w:themeColor="accent1" w:themeTint="66"/>
        <w:insideH w:val="single" w:sz="4" w:space="0" w:color="E4AEC1" w:themeColor="accent1" w:themeTint="66"/>
        <w:insideV w:val="single" w:sz="4" w:space="0" w:color="E4AEC1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D686A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686A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EF74E1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D686A3" w:themeColor="accent1" w:themeTint="99"/>
        <w:left w:val="single" w:sz="4" w:space="0" w:color="D686A3" w:themeColor="accent1" w:themeTint="99"/>
        <w:bottom w:val="single" w:sz="4" w:space="0" w:color="D686A3" w:themeColor="accent1" w:themeTint="99"/>
        <w:right w:val="single" w:sz="4" w:space="0" w:color="D686A3" w:themeColor="accent1" w:themeTint="99"/>
        <w:insideH w:val="single" w:sz="4" w:space="0" w:color="D686A3" w:themeColor="accent1" w:themeTint="99"/>
        <w:insideV w:val="single" w:sz="4" w:space="0" w:color="D686A3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53D68" w:themeColor="accent1"/>
          <w:left w:val="single" w:sz="4" w:space="0" w:color="B53D68" w:themeColor="accent1"/>
          <w:bottom w:val="single" w:sz="4" w:space="0" w:color="B53D68" w:themeColor="accent1"/>
          <w:right w:val="single" w:sz="4" w:space="0" w:color="B53D68" w:themeColor="accent1"/>
          <w:insideH w:val="nil"/>
          <w:insideV w:val="nil"/>
        </w:tcBorders>
        <w:shd w:val="clear" w:color="auto" w:fill="B53D68" w:themeFill="accent1"/>
      </w:tcPr>
    </w:tblStylePr>
    <w:tblStylePr w:type="lastRow">
      <w:rPr>
        <w:b/>
        <w:bCs/>
      </w:rPr>
      <w:tblPr/>
      <w:tcPr>
        <w:tcBorders>
          <w:top w:val="double" w:sz="4" w:space="0" w:color="B53D6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1D6E0" w:themeFill="accent1" w:themeFillTint="33"/>
      </w:tcPr>
    </w:tblStylePr>
    <w:tblStylePr w:type="band1Horz">
      <w:tblPr/>
      <w:tcPr>
        <w:shd w:val="clear" w:color="auto" w:fill="F1D6E0" w:themeFill="accent1" w:themeFillTint="33"/>
      </w:tcPr>
    </w:tblStylePr>
  </w:style>
  <w:style w:type="table" w:styleId="GridTable2">
    <w:name w:val="Grid Table 2"/>
    <w:basedOn w:val="TableNormal"/>
    <w:uiPriority w:val="47"/>
    <w:rsid w:val="00EF74E1"/>
    <w:pPr>
      <w:spacing w:line="240" w:lineRule="auto"/>
    </w:pPr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PlainTable2">
    <w:name w:val="Plain Table 2"/>
    <w:basedOn w:val="TableNormal"/>
    <w:uiPriority w:val="42"/>
    <w:rsid w:val="00EF74E1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EF74E1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3-Accent5">
    <w:name w:val="Grid Table 3 Accent 5"/>
    <w:basedOn w:val="TableNormal"/>
    <w:uiPriority w:val="48"/>
    <w:rsid w:val="00EF74E1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CBA8A" w:themeColor="accent5" w:themeTint="99"/>
        <w:left w:val="single" w:sz="4" w:space="0" w:color="FCBA8A" w:themeColor="accent5" w:themeTint="99"/>
        <w:bottom w:val="single" w:sz="4" w:space="0" w:color="FCBA8A" w:themeColor="accent5" w:themeTint="99"/>
        <w:right w:val="single" w:sz="4" w:space="0" w:color="FCBA8A" w:themeColor="accent5" w:themeTint="99"/>
        <w:insideH w:val="single" w:sz="4" w:space="0" w:color="FCBA8A" w:themeColor="accent5" w:themeTint="99"/>
        <w:insideV w:val="single" w:sz="4" w:space="0" w:color="FCBA8A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E7D8" w:themeFill="accent5" w:themeFillTint="33"/>
      </w:tcPr>
    </w:tblStylePr>
    <w:tblStylePr w:type="band1Horz">
      <w:tblPr/>
      <w:tcPr>
        <w:shd w:val="clear" w:color="auto" w:fill="FEE7D8" w:themeFill="accent5" w:themeFillTint="33"/>
      </w:tcPr>
    </w:tblStylePr>
    <w:tblStylePr w:type="neCell">
      <w:tblPr/>
      <w:tcPr>
        <w:tcBorders>
          <w:bottom w:val="single" w:sz="4" w:space="0" w:color="FCBA8A" w:themeColor="accent5" w:themeTint="99"/>
        </w:tcBorders>
      </w:tcPr>
    </w:tblStylePr>
    <w:tblStylePr w:type="nwCell">
      <w:tblPr/>
      <w:tcPr>
        <w:tcBorders>
          <w:bottom w:val="single" w:sz="4" w:space="0" w:color="FCBA8A" w:themeColor="accent5" w:themeTint="99"/>
        </w:tcBorders>
      </w:tcPr>
    </w:tblStylePr>
    <w:tblStylePr w:type="seCell">
      <w:tblPr/>
      <w:tcPr>
        <w:tcBorders>
          <w:top w:val="single" w:sz="4" w:space="0" w:color="FCBA8A" w:themeColor="accent5" w:themeTint="99"/>
        </w:tcBorders>
      </w:tcPr>
    </w:tblStylePr>
    <w:tblStylePr w:type="swCell">
      <w:tblPr/>
      <w:tcPr>
        <w:tcBorders>
          <w:top w:val="single" w:sz="4" w:space="0" w:color="FCBA8A" w:themeColor="accent5" w:themeTint="99"/>
        </w:tcBorders>
      </w:tcPr>
    </w:tblStylePr>
  </w:style>
  <w:style w:type="table" w:styleId="ListTable1Light-Accent4">
    <w:name w:val="List Table 1 Light Accent 4"/>
    <w:basedOn w:val="TableNormal"/>
    <w:uiPriority w:val="46"/>
    <w:rsid w:val="00EF74E1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FBD387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BD38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F0D7" w:themeFill="accent4" w:themeFillTint="33"/>
      </w:tcPr>
    </w:tblStylePr>
    <w:tblStylePr w:type="band1Horz">
      <w:tblPr/>
      <w:tcPr>
        <w:shd w:val="clear" w:color="auto" w:fill="FDF0D7" w:themeFill="accent4" w:themeFillTint="33"/>
      </w:tcPr>
    </w:tblStylePr>
  </w:style>
  <w:style w:type="table" w:styleId="GridTable3">
    <w:name w:val="Grid Table 3"/>
    <w:basedOn w:val="TableNormal"/>
    <w:uiPriority w:val="48"/>
    <w:rsid w:val="00EF74E1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F72A56"/>
    <w:rPr>
      <w:color w:val="5A1E34" w:themeColor="accent1" w:themeShade="80"/>
      <w:u w:val="single"/>
    </w:rPr>
  </w:style>
  <w:style w:type="paragraph" w:styleId="NoSpacing">
    <w:name w:val="No Spacing"/>
    <w:link w:val="NoSpacingChar"/>
    <w:uiPriority w:val="1"/>
    <w:qFormat/>
    <w:rsid w:val="001F5ED4"/>
    <w:pPr>
      <w:spacing w:before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F5ED4"/>
    <w:rPr>
      <w:lang w:eastAsia="en-US"/>
    </w:rPr>
  </w:style>
  <w:style w:type="paragraph" w:styleId="ListParagraph">
    <w:name w:val="List Paragraph"/>
    <w:basedOn w:val="Normal"/>
    <w:uiPriority w:val="34"/>
    <w:unhideWhenUsed/>
    <w:qFormat/>
    <w:rsid w:val="00AA1B87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"/>
    <w:qFormat/>
    <w:rsid w:val="007607CB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"/>
    <w:rsid w:val="007607CB"/>
    <w:rPr>
      <w:i/>
      <w:iCs/>
      <w:color w:val="404040" w:themeColor="text1" w:themeTint="BF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7607C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35974"/>
    <w:rPr>
      <w:color w:val="7F7F7F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theme" Target="theme/theme1.xml"/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10" Type="http://schemas.openxmlformats.org/officeDocument/2006/relationships/hyperlink" Target="https://developer.github.com/v4/" TargetMode="External"/><Relationship Id="rId11" Type="http://schemas.openxmlformats.org/officeDocument/2006/relationships/hyperlink" Target="https://developer.github.com/v4/" TargetMode="External"/><Relationship Id="rId12" Type="http://schemas.openxmlformats.org/officeDocument/2006/relationships/image" Target="media/image3.png"/><Relationship Id="rId13" Type="http://schemas.openxmlformats.org/officeDocument/2006/relationships/hyperlink" Target="https://github.blog/2016-09-14-the-github-graphql-api/" TargetMode="External"/><Relationship Id="rId14" Type="http://schemas.openxmlformats.org/officeDocument/2006/relationships/hyperlink" Target="https://github.blog/2016-09-14-the-github-graphql-api/" TargetMode="External"/><Relationship Id="rId15" Type="http://schemas.openxmlformats.org/officeDocument/2006/relationships/hyperlink" Target="https://developer.github.com/v4/explorer/" TargetMode="External"/><Relationship Id="rId16" Type="http://schemas.openxmlformats.org/officeDocument/2006/relationships/hyperlink" Target="https://developer.github.com/v4/explorer/" TargetMode="External"/><Relationship Id="rId17" Type="http://schemas.openxmlformats.org/officeDocument/2006/relationships/hyperlink" Target="https://github.com/prisma/graphql-playground" TargetMode="External"/><Relationship Id="rId18" Type="http://schemas.openxmlformats.org/officeDocument/2006/relationships/hyperlink" Target="https://github.com/prisma/graphql-playground" TargetMode="External"/><Relationship Id="rId19" Type="http://schemas.openxmlformats.org/officeDocument/2006/relationships/image" Target="media/image4.PNG"/><Relationship Id="rId37" Type="http://schemas.openxmlformats.org/officeDocument/2006/relationships/image" Target="media/image22.png"/><Relationship Id="rId38" Type="http://schemas.openxmlformats.org/officeDocument/2006/relationships/image" Target="media/image23.png"/><Relationship Id="rId39" Type="http://schemas.openxmlformats.org/officeDocument/2006/relationships/image" Target="media/image24.png"/><Relationship Id="rId40" Type="http://schemas.openxmlformats.org/officeDocument/2006/relationships/image" Target="media/image25.png"/><Relationship Id="rId41" Type="http://schemas.openxmlformats.org/officeDocument/2006/relationships/hyperlink" Target="https://www.howtographql.com/" TargetMode="External"/><Relationship Id="rId42" Type="http://schemas.openxmlformats.org/officeDocument/2006/relationships/hyperlink" Target="https://www.howtographql.com/" TargetMode="External"/><Relationship Id="rId43" Type="http://schemas.openxmlformats.org/officeDocument/2006/relationships/footer" Target="footer1.xml"/><Relationship Id="rId44" Type="http://schemas.openxmlformats.org/officeDocument/2006/relationships/header" Target="header1.xml"/><Relationship Id="rId45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AC52704\AppData\Roaming\Microsoft\Templates\Student%20report.dotx" TargetMode="External"/></Relationships>
</file>

<file path=word/theme/theme1.xml><?xml version="1.0" encoding="utf-8"?>
<a:theme xmlns:a="http://schemas.openxmlformats.org/drawingml/2006/main" name="Office Theme">
  <a:themeElements>
    <a:clrScheme name="Butterfly Report">
      <a:dk1>
        <a:srgbClr val="000000"/>
      </a:dk1>
      <a:lt1>
        <a:sysClr val="window" lastClr="FFFFFF"/>
      </a:lt1>
      <a:dk2>
        <a:srgbClr val="505050"/>
      </a:dk2>
      <a:lt2>
        <a:srgbClr val="DDDDDD"/>
      </a:lt2>
      <a:accent1>
        <a:srgbClr val="B53D68"/>
      </a:accent1>
      <a:accent2>
        <a:srgbClr val="F1D7E0"/>
      </a:accent2>
      <a:accent3>
        <a:srgbClr val="55E4DA"/>
      </a:accent3>
      <a:accent4>
        <a:srgbClr val="F9B639"/>
      </a:accent4>
      <a:accent5>
        <a:srgbClr val="FA8D3D"/>
      </a:accent5>
      <a:accent6>
        <a:srgbClr val="872D4E"/>
      </a:accent6>
      <a:hlink>
        <a:srgbClr val="872D4E"/>
      </a:hlink>
      <a:folHlink>
        <a:srgbClr val="7F7F7F"/>
      </a:folHlink>
    </a:clrScheme>
    <a:fontScheme name="Arial-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The Brief understanding of </Abstract>
  <CompanyAddress/>
  <CompanyPhone/>
  <CompanyFax/>
  <CompanyEmail>CenturyLink</CompanyEmail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C:\Users\AC52704\AppData\Roaming\Microsoft\Templates\Student report.dotx</Template>
  <TotalTime>393</TotalTime>
  <Pages>17</Pages>
  <Words>1232</Words>
  <Characters>7025</Characters>
  <Application>Microsoft Macintosh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Graphql</vt:lpstr>
    </vt:vector>
  </TitlesOfParts>
  <Company/>
  <LinksUpToDate>false</LinksUpToDate>
  <CharactersWithSpaces>8241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Graphql</dc:title>
  <dc:subject>GitHub v4 API</dc:subject>
  <dc:creator>Hyperion</dc:creator>
  <cp:lastModifiedBy>Kumar, Manoj</cp:lastModifiedBy>
  <cp:revision>31</cp:revision>
  <dcterms:created xsi:type="dcterms:W3CDTF">2019-08-14T18:23:00Z</dcterms:created>
  <dcterms:modified xsi:type="dcterms:W3CDTF">2019-08-16T19:06:00Z</dcterms:modified>
  <cp:contentStatus/>
</cp:coreProperties>
</file>